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76DD5" w14:textId="45DCC34C" w:rsidR="0010016D" w:rsidRPr="003A4F35" w:rsidRDefault="009A15E4" w:rsidP="00B05B54">
      <w:pPr>
        <w:pStyle w:val="01berschrift2dgrau"/>
        <w:rPr>
          <w:b/>
          <w:bCs/>
          <w:color w:val="003764" w:themeColor="accent1"/>
          <w:sz w:val="32"/>
          <w:szCs w:val="32"/>
        </w:rPr>
      </w:pPr>
      <w:r>
        <w:rPr>
          <w:b/>
          <w:bCs/>
          <w:color w:val="003764" w:themeColor="accent1"/>
          <w:sz w:val="32"/>
          <w:szCs w:val="32"/>
        </w:rPr>
        <w:t>Zeitplanung</w:t>
      </w:r>
    </w:p>
    <w:p w14:paraId="60A8756D" w14:textId="31414986" w:rsidR="003A4F35" w:rsidRDefault="000D6E30" w:rsidP="00B05B54">
      <w:pPr>
        <w:pStyle w:val="01berschrift2dgrau"/>
      </w:pPr>
      <w:r>
        <w:t>Vorbereitung</w:t>
      </w:r>
      <w:r w:rsidR="003A4F35">
        <w:t xml:space="preserve"> PCEP-Zertifizierung</w:t>
      </w:r>
    </w:p>
    <w:p w14:paraId="09326D23" w14:textId="77777777" w:rsidR="003A4F35" w:rsidRDefault="003A4F35" w:rsidP="00B05B54">
      <w:pPr>
        <w:pStyle w:val="01berschrift2dgrau"/>
      </w:pPr>
    </w:p>
    <w:p w14:paraId="3C95E401" w14:textId="21881AB1" w:rsidR="009A15E4" w:rsidRPr="003A4F35" w:rsidRDefault="009A15E4" w:rsidP="00B05B54">
      <w:pPr>
        <w:pStyle w:val="01berschrift2dgrau"/>
      </w:pPr>
      <w:r>
        <w:t xml:space="preserve">Tag 1: </w:t>
      </w:r>
    </w:p>
    <w:p w14:paraId="2CAAEF26" w14:textId="77777777" w:rsidR="003B7B40" w:rsidRDefault="003B7B40" w:rsidP="003B7B40">
      <w:pPr>
        <w:pStyle w:val="01berschrift2dgrau"/>
        <w:numPr>
          <w:ilvl w:val="0"/>
          <w:numId w:val="22"/>
        </w:numPr>
      </w:pPr>
      <w:r w:rsidRPr="003A4F35">
        <w:t>Computerprogramm</w:t>
      </w:r>
      <w:r>
        <w:t>i</w:t>
      </w:r>
      <w:r w:rsidRPr="003A4F35">
        <w:t xml:space="preserve">erung und Grundlagen von Python </w:t>
      </w:r>
    </w:p>
    <w:p w14:paraId="34A55521" w14:textId="77777777" w:rsidR="003B7B40" w:rsidRDefault="003B7B40" w:rsidP="003B7B40">
      <w:pPr>
        <w:pStyle w:val="01berschrift2dgrau"/>
        <w:numPr>
          <w:ilvl w:val="0"/>
          <w:numId w:val="22"/>
        </w:numPr>
      </w:pPr>
      <w:r>
        <w:t>Compiler/Interpreter</w:t>
      </w:r>
    </w:p>
    <w:p w14:paraId="45BFA20A" w14:textId="77777777" w:rsidR="003B7B40" w:rsidRDefault="003B7B40" w:rsidP="003B7B40">
      <w:pPr>
        <w:pStyle w:val="01berschrift2dgrau"/>
        <w:numPr>
          <w:ilvl w:val="0"/>
          <w:numId w:val="22"/>
        </w:numPr>
      </w:pPr>
      <w:r>
        <w:t>Schlüsselwörter, Einrückung</w:t>
      </w:r>
    </w:p>
    <w:p w14:paraId="63B8254F" w14:textId="77777777" w:rsidR="003B7B40" w:rsidRDefault="003B7B40" w:rsidP="003B7B40">
      <w:pPr>
        <w:pStyle w:val="01berschrift2dgrau"/>
        <w:numPr>
          <w:ilvl w:val="0"/>
          <w:numId w:val="22"/>
        </w:numPr>
      </w:pPr>
      <w:r>
        <w:t>Zahlensysteme, Konventionen, Kommentare</w:t>
      </w:r>
    </w:p>
    <w:p w14:paraId="79C01E8A" w14:textId="77777777" w:rsidR="003B7B40" w:rsidRDefault="003B7B40" w:rsidP="003B7B40">
      <w:pPr>
        <w:pStyle w:val="01berschrift2dgrau"/>
        <w:numPr>
          <w:ilvl w:val="0"/>
          <w:numId w:val="22"/>
        </w:numPr>
      </w:pPr>
      <w:r>
        <w:t>Datentypen und Operatoren</w:t>
      </w:r>
    </w:p>
    <w:p w14:paraId="5A608EA4" w14:textId="77777777" w:rsidR="003B7B40" w:rsidRDefault="003B7B40" w:rsidP="003B7B40">
      <w:pPr>
        <w:pStyle w:val="01berschrift2dgrau"/>
        <w:numPr>
          <w:ilvl w:val="0"/>
          <w:numId w:val="22"/>
        </w:numPr>
      </w:pPr>
      <w:r>
        <w:t>Einfache Ein- und Ausgabe</w:t>
      </w:r>
    </w:p>
    <w:p w14:paraId="5462C667" w14:textId="77777777" w:rsidR="003B7B40" w:rsidRDefault="003B7B40" w:rsidP="003B7B40">
      <w:pPr>
        <w:pStyle w:val="01berschrift2dgrau"/>
        <w:numPr>
          <w:ilvl w:val="0"/>
          <w:numId w:val="22"/>
        </w:numPr>
      </w:pPr>
      <w:r>
        <w:t>Bedingte Anweisungen</w:t>
      </w:r>
    </w:p>
    <w:p w14:paraId="6C623FA6" w14:textId="77777777" w:rsidR="003B7B40" w:rsidRDefault="003B7B40" w:rsidP="003B7B40">
      <w:pPr>
        <w:pStyle w:val="01berschrift2dgrau"/>
        <w:numPr>
          <w:ilvl w:val="0"/>
          <w:numId w:val="22"/>
        </w:numPr>
      </w:pPr>
      <w:r>
        <w:t>Verschachtelung von bedingten Anweisungen</w:t>
      </w:r>
    </w:p>
    <w:p w14:paraId="46018A40" w14:textId="77777777" w:rsidR="00F06895" w:rsidRDefault="00F06895" w:rsidP="00F06895">
      <w:pPr>
        <w:pStyle w:val="01berschrift2dgrau"/>
      </w:pPr>
    </w:p>
    <w:p w14:paraId="56D84DBE" w14:textId="53DE4D5C" w:rsidR="00F06895" w:rsidRDefault="00F06895" w:rsidP="00F06895">
      <w:pPr>
        <w:pStyle w:val="01berschrift2dgrau"/>
      </w:pPr>
      <w:r>
        <w:t xml:space="preserve">Tag 2: </w:t>
      </w:r>
    </w:p>
    <w:p w14:paraId="5B34CB20" w14:textId="31AE4D46" w:rsidR="003B7B40" w:rsidRDefault="003B7B40" w:rsidP="003B7B40">
      <w:pPr>
        <w:pStyle w:val="01berschrift2dgrau"/>
        <w:numPr>
          <w:ilvl w:val="0"/>
          <w:numId w:val="22"/>
        </w:numPr>
      </w:pPr>
      <w:r>
        <w:t>Schleifen, Sequenzen, Schleifen mit else, Verschachtelung von Schleifen, break, continue</w:t>
      </w:r>
    </w:p>
    <w:p w14:paraId="13617759" w14:textId="77777777" w:rsidR="003B7B40" w:rsidRDefault="003B7B40" w:rsidP="003B7B40">
      <w:pPr>
        <w:pStyle w:val="01berschrift2dgrau"/>
        <w:numPr>
          <w:ilvl w:val="0"/>
          <w:numId w:val="22"/>
        </w:numPr>
      </w:pPr>
      <w:r w:rsidRPr="003A4F35">
        <w:t>Listen, Tupel</w:t>
      </w:r>
    </w:p>
    <w:p w14:paraId="155D6468" w14:textId="0FA78D64" w:rsidR="003B7B40" w:rsidRDefault="003B7B40" w:rsidP="003B7B40">
      <w:pPr>
        <w:pStyle w:val="01berschrift2dgrau"/>
        <w:numPr>
          <w:ilvl w:val="0"/>
          <w:numId w:val="22"/>
        </w:numPr>
        <w:spacing w:after="0" w:line="240" w:lineRule="auto"/>
        <w:ind w:right="0"/>
      </w:pPr>
      <w:r w:rsidRPr="00650C63">
        <w:t>Komplexe Listen mit List Comprehensions erstellen</w:t>
      </w:r>
      <w:r w:rsidR="005E4C15">
        <w:t>,</w:t>
      </w:r>
      <w:r w:rsidRPr="003A4F35">
        <w:t xml:space="preserve"> </w:t>
      </w:r>
      <w:r w:rsidRPr="00326F23">
        <w:t>Dictionaries</w:t>
      </w:r>
      <w:r w:rsidRPr="003A4F35">
        <w:t>, Strings</w:t>
      </w:r>
    </w:p>
    <w:p w14:paraId="3AE1AD5E" w14:textId="77777777" w:rsidR="003B7B40" w:rsidRDefault="003B7B40" w:rsidP="003B7B40">
      <w:pPr>
        <w:pStyle w:val="01berschrift2dgrau"/>
        <w:numPr>
          <w:ilvl w:val="0"/>
          <w:numId w:val="22"/>
        </w:numPr>
        <w:spacing w:after="0" w:line="240" w:lineRule="auto"/>
        <w:ind w:right="0"/>
      </w:pPr>
      <w:r w:rsidRPr="00D44785">
        <w:t xml:space="preserve">Eingebaute String-Methoden verwenden: </w:t>
      </w:r>
    </w:p>
    <w:p w14:paraId="7EC4C2D7" w14:textId="77777777" w:rsidR="003B7B40" w:rsidRDefault="003B7B40" w:rsidP="003B7B40">
      <w:pPr>
        <w:pStyle w:val="02Flietext"/>
        <w:spacing w:after="0" w:line="240" w:lineRule="auto"/>
        <w:ind w:left="1418" w:right="0"/>
        <w:rPr>
          <w:lang w:val="en-US"/>
        </w:rPr>
      </w:pPr>
      <w:r w:rsidRPr="00D44785">
        <w:rPr>
          <w:lang w:val="en-US"/>
        </w:rPr>
        <w:t xml:space="preserve">Methoden: </w:t>
      </w:r>
      <w:r w:rsidRPr="00674D85">
        <w:rPr>
          <w:lang w:val="en-US"/>
        </w:rPr>
        <w:t>.isxxx(), .join(), .split(), .sort(), sorted(), .index(), .find(), .rfind()</w:t>
      </w:r>
    </w:p>
    <w:p w14:paraId="5D73AE2F" w14:textId="77777777" w:rsidR="003B7B40" w:rsidRDefault="003B7B40" w:rsidP="003B7B40">
      <w:pPr>
        <w:pStyle w:val="02Flietext"/>
        <w:numPr>
          <w:ilvl w:val="0"/>
          <w:numId w:val="22"/>
        </w:numPr>
        <w:spacing w:after="0" w:line="240" w:lineRule="auto"/>
        <w:ind w:right="0"/>
      </w:pPr>
      <w:r>
        <w:t xml:space="preserve">Operieren mit Zeichenketten: </w:t>
      </w:r>
    </w:p>
    <w:p w14:paraId="39EE397C" w14:textId="77777777" w:rsidR="003B7B40" w:rsidRDefault="003B7B40" w:rsidP="003B7B40">
      <w:pPr>
        <w:pStyle w:val="02Flietext"/>
        <w:spacing w:after="0" w:line="240" w:lineRule="auto"/>
        <w:ind w:left="1418" w:right="0"/>
      </w:pPr>
      <w:r w:rsidRPr="00D44785">
        <w:t xml:space="preserve">Funktionen: ord(), chr() </w:t>
      </w:r>
    </w:p>
    <w:p w14:paraId="03201FEB" w14:textId="77777777" w:rsidR="003B7B40" w:rsidRDefault="003B7B40" w:rsidP="003B7B40">
      <w:pPr>
        <w:pStyle w:val="02Flietext"/>
        <w:spacing w:after="0" w:line="240" w:lineRule="auto"/>
        <w:ind w:left="1418" w:right="0"/>
      </w:pPr>
      <w:r w:rsidRPr="00510A94">
        <w:t>Indizierung, Slicing, Immutability</w:t>
      </w:r>
      <w:r w:rsidRPr="00D44785">
        <w:t xml:space="preserve"> </w:t>
      </w:r>
    </w:p>
    <w:p w14:paraId="027533FF" w14:textId="77777777" w:rsidR="003B7B40" w:rsidRPr="00214804" w:rsidRDefault="003B7B40" w:rsidP="003B7B40">
      <w:pPr>
        <w:pStyle w:val="02Flietext"/>
        <w:spacing w:after="0" w:line="240" w:lineRule="auto"/>
        <w:ind w:left="1418" w:right="0"/>
      </w:pPr>
      <w:r w:rsidRPr="00214804">
        <w:t xml:space="preserve">Iteration durch Strings, Verkettung, Multiplikation, Vergleich (mit Zeichenketten und Zahlen) </w:t>
      </w:r>
    </w:p>
    <w:p w14:paraId="655864E6" w14:textId="77777777" w:rsidR="003B7B40" w:rsidRDefault="003B7B40" w:rsidP="003B7B40">
      <w:pPr>
        <w:pStyle w:val="02Flietext"/>
        <w:spacing w:after="0" w:line="240" w:lineRule="auto"/>
        <w:ind w:left="1418" w:right="0"/>
      </w:pPr>
      <w:r w:rsidRPr="00214804">
        <w:t>Operatoren:</w:t>
      </w:r>
      <w:r w:rsidRPr="00D44785">
        <w:t xml:space="preserve"> in, not in</w:t>
      </w:r>
    </w:p>
    <w:p w14:paraId="1D1864F1" w14:textId="77777777" w:rsidR="003B7B40" w:rsidRPr="003A4F35" w:rsidRDefault="003B7B40" w:rsidP="003B7B40">
      <w:pPr>
        <w:pStyle w:val="01berschrift2dgrau"/>
        <w:numPr>
          <w:ilvl w:val="0"/>
          <w:numId w:val="22"/>
        </w:numPr>
      </w:pPr>
      <w:r w:rsidRPr="003A4F35">
        <w:t>Prüfungsvorbereitung PCEP</w:t>
      </w:r>
    </w:p>
    <w:p w14:paraId="539E84E8" w14:textId="4BE544DF" w:rsidR="00F06895" w:rsidRDefault="00F06895" w:rsidP="003B7B40">
      <w:pPr>
        <w:pStyle w:val="01berschrift2dgrau"/>
        <w:ind w:left="720"/>
      </w:pPr>
    </w:p>
    <w:p w14:paraId="40AA46B5" w14:textId="16CD326D" w:rsidR="00F06895" w:rsidRDefault="00F06895" w:rsidP="00F06895">
      <w:pPr>
        <w:pStyle w:val="01berschrift2dgrau"/>
      </w:pPr>
      <w:r>
        <w:t xml:space="preserve">Tag 3: </w:t>
      </w:r>
    </w:p>
    <w:p w14:paraId="28E36230" w14:textId="16C8BA19" w:rsidR="003B7B40" w:rsidRDefault="003B7B40" w:rsidP="003B7B40">
      <w:pPr>
        <w:pStyle w:val="01berschrift2dgrau"/>
        <w:numPr>
          <w:ilvl w:val="0"/>
          <w:numId w:val="22"/>
        </w:numPr>
      </w:pPr>
      <w:r w:rsidRPr="003A4F35">
        <w:t>Funktionen</w:t>
      </w:r>
      <w:r>
        <w:t>, Rekursion, return, none</w:t>
      </w:r>
    </w:p>
    <w:p w14:paraId="363A9339" w14:textId="77777777" w:rsidR="003B7B40" w:rsidRPr="003A4F35" w:rsidRDefault="003B7B40" w:rsidP="003B7B40">
      <w:pPr>
        <w:pStyle w:val="01berschrift2dgrau"/>
        <w:numPr>
          <w:ilvl w:val="0"/>
          <w:numId w:val="22"/>
        </w:numPr>
      </w:pPr>
      <w:r w:rsidRPr="003A4F35">
        <w:t xml:space="preserve">Behandlung von Fehlern mit von Python definierten Ausnahmen </w:t>
      </w:r>
    </w:p>
    <w:p w14:paraId="5E23C272" w14:textId="77679996" w:rsidR="003B7B40" w:rsidRDefault="005E4C15" w:rsidP="003B7B40">
      <w:pPr>
        <w:pStyle w:val="01berschrift2dgrau"/>
        <w:numPr>
          <w:ilvl w:val="0"/>
          <w:numId w:val="22"/>
        </w:numPr>
      </w:pPr>
      <w:r>
        <w:t xml:space="preserve">In </w:t>
      </w:r>
      <w:r w:rsidR="003B7B40" w:rsidRPr="003A4F35">
        <w:t>Python</w:t>
      </w:r>
      <w:r>
        <w:t xml:space="preserve"> e</w:t>
      </w:r>
      <w:r w:rsidR="003B7B40">
        <w:t xml:space="preserve">ingebaute </w:t>
      </w:r>
      <w:r>
        <w:t>(built</w:t>
      </w:r>
      <w:r w:rsidR="003B7B40">
        <w:t>-</w:t>
      </w:r>
      <w:r>
        <w:t>in</w:t>
      </w:r>
      <w:r w:rsidR="003B7B40">
        <w:t xml:space="preserve">) </w:t>
      </w:r>
      <w:r>
        <w:t>Exceptions-</w:t>
      </w:r>
      <w:r w:rsidR="003B7B40" w:rsidRPr="003A4F35">
        <w:t xml:space="preserve">Hierarchie </w:t>
      </w:r>
      <w:r w:rsidR="003B7B40">
        <w:br/>
        <w:t>try-exc</w:t>
      </w:r>
      <w:r>
        <w:t>e</w:t>
      </w:r>
      <w:r w:rsidR="003B7B40">
        <w:t>pt</w:t>
      </w:r>
    </w:p>
    <w:p w14:paraId="05FAE0F3" w14:textId="77777777" w:rsidR="003B7B40" w:rsidRDefault="003B7B40" w:rsidP="003B7B40">
      <w:pPr>
        <w:pStyle w:val="01berschrift2dgrau"/>
        <w:numPr>
          <w:ilvl w:val="0"/>
          <w:numId w:val="29"/>
        </w:numPr>
      </w:pPr>
      <w:r>
        <w:t>Weitergabe von Exceptions</w:t>
      </w:r>
      <w:r w:rsidRPr="003B7B40">
        <w:t xml:space="preserve"> </w:t>
      </w:r>
    </w:p>
    <w:p w14:paraId="7A523DE8" w14:textId="5CF6DFF7" w:rsidR="003B7B40" w:rsidRDefault="003B7B40" w:rsidP="003B7B40">
      <w:pPr>
        <w:pStyle w:val="01berschrift2dgrau"/>
        <w:numPr>
          <w:ilvl w:val="0"/>
          <w:numId w:val="29"/>
        </w:numPr>
      </w:pPr>
      <w:r w:rsidRPr="00105ED0">
        <w:t>Erzeugen von Zufallswerten mit den Funktionen des Moduls random:</w:t>
      </w:r>
    </w:p>
    <w:p w14:paraId="401DF14E" w14:textId="77777777" w:rsidR="003B7B40" w:rsidRPr="0068623C" w:rsidRDefault="003B7B40" w:rsidP="003B7B40">
      <w:pPr>
        <w:pStyle w:val="01berschrift2dgrau"/>
        <w:spacing w:after="0" w:line="240" w:lineRule="auto"/>
        <w:ind w:left="1418"/>
        <w:rPr>
          <w:lang w:val="en-US"/>
        </w:rPr>
      </w:pPr>
      <w:r w:rsidRPr="0068623C">
        <w:rPr>
          <w:lang w:val="en-US"/>
        </w:rPr>
        <w:t>Funktionen: random(), seed(), choice(), sample()</w:t>
      </w:r>
    </w:p>
    <w:p w14:paraId="57BF1946" w14:textId="77777777" w:rsidR="003B7B40" w:rsidRDefault="003B7B40" w:rsidP="003B7B40">
      <w:pPr>
        <w:pStyle w:val="02Flietext"/>
        <w:numPr>
          <w:ilvl w:val="0"/>
          <w:numId w:val="29"/>
        </w:numPr>
        <w:spacing w:after="0" w:line="240" w:lineRule="auto"/>
        <w:ind w:right="0"/>
      </w:pPr>
      <w:r w:rsidRPr="00DC409F">
        <w:lastRenderedPageBreak/>
        <w:t>Verstehen</w:t>
      </w:r>
      <w:r w:rsidRPr="00136C7F">
        <w:t xml:space="preserve"> der maschinellen Darstellung von Zeichen: </w:t>
      </w:r>
    </w:p>
    <w:p w14:paraId="59396766" w14:textId="77777777" w:rsidR="003B7B40" w:rsidRDefault="003B7B40" w:rsidP="003B7B40">
      <w:pPr>
        <w:pStyle w:val="02Flietext"/>
        <w:spacing w:after="0" w:line="240" w:lineRule="auto"/>
        <w:ind w:left="1418" w:right="0"/>
      </w:pPr>
      <w:r w:rsidRPr="00136C7F">
        <w:t>Kodierungsstandards: ASCII, UNICODE, UTF-8, code points, Escape-Sequenzen</w:t>
      </w:r>
    </w:p>
    <w:p w14:paraId="0A408D26" w14:textId="77777777" w:rsidR="003B7B40" w:rsidRPr="003A4F35" w:rsidRDefault="003B7B40" w:rsidP="003B7B40">
      <w:pPr>
        <w:pStyle w:val="01berschrift2dgrau"/>
        <w:numPr>
          <w:ilvl w:val="0"/>
          <w:numId w:val="27"/>
        </w:numPr>
      </w:pPr>
      <w:r w:rsidRPr="003A4F35">
        <w:t xml:space="preserve">Input/Output-Terminologie verstehen </w:t>
      </w:r>
    </w:p>
    <w:p w14:paraId="6F3395E6" w14:textId="3C841C5F" w:rsidR="003B7B40" w:rsidRDefault="003B7B40" w:rsidP="002F7460">
      <w:pPr>
        <w:pStyle w:val="01berschrift2dgrau"/>
        <w:numPr>
          <w:ilvl w:val="0"/>
          <w:numId w:val="22"/>
        </w:numPr>
      </w:pPr>
      <w:r w:rsidRPr="003A4F35">
        <w:t>Eingabe-/Ausgabeoperationen durchführen</w:t>
      </w:r>
    </w:p>
    <w:p w14:paraId="290A92EA" w14:textId="77777777" w:rsidR="003B7B40" w:rsidRDefault="003B7B40" w:rsidP="003B7B40">
      <w:pPr>
        <w:pStyle w:val="01berschrift2dgrau"/>
        <w:numPr>
          <w:ilvl w:val="0"/>
          <w:numId w:val="22"/>
        </w:numPr>
      </w:pPr>
      <w:r w:rsidRPr="003A4F35">
        <w:t>Prüfungsvorbereitung PCEP</w:t>
      </w:r>
    </w:p>
    <w:p w14:paraId="0B3A5399" w14:textId="77777777" w:rsidR="003B7B40" w:rsidRPr="003A4F35" w:rsidRDefault="003B7B40" w:rsidP="003B7B40">
      <w:pPr>
        <w:pStyle w:val="01berschrift2dgrau"/>
        <w:ind w:left="720"/>
      </w:pPr>
    </w:p>
    <w:p w14:paraId="1D7B2051" w14:textId="1E325FFC" w:rsidR="00F06895" w:rsidRDefault="00F06895" w:rsidP="00F06895">
      <w:pPr>
        <w:pStyle w:val="01berschrift2dgrau"/>
      </w:pPr>
      <w:r>
        <w:t xml:space="preserve">Tag 4: </w:t>
      </w:r>
    </w:p>
    <w:p w14:paraId="50CF9EE3" w14:textId="77777777" w:rsidR="002E7AE7" w:rsidRDefault="002E7AE7" w:rsidP="002E7AE7">
      <w:pPr>
        <w:pStyle w:val="01berschrift2dgrau"/>
        <w:numPr>
          <w:ilvl w:val="0"/>
          <w:numId w:val="27"/>
        </w:numPr>
      </w:pPr>
      <w:r>
        <w:t>Module und Pakete</w:t>
      </w:r>
    </w:p>
    <w:p w14:paraId="480F4C52" w14:textId="77777777" w:rsidR="002E7AE7" w:rsidRDefault="002E7AE7" w:rsidP="002E7AE7">
      <w:pPr>
        <w:pStyle w:val="01berschrift2dgrau"/>
        <w:numPr>
          <w:ilvl w:val="0"/>
          <w:numId w:val="27"/>
        </w:numPr>
      </w:pPr>
      <w:r>
        <w:t>Benutzerdefinierte Module und Pakete</w:t>
      </w:r>
    </w:p>
    <w:p w14:paraId="71B2FEBD" w14:textId="77777777" w:rsidR="003B7B40" w:rsidRPr="003A4F35" w:rsidRDefault="003B7B40" w:rsidP="003B7B40">
      <w:pPr>
        <w:pStyle w:val="01berschrift2dgrau"/>
        <w:numPr>
          <w:ilvl w:val="0"/>
          <w:numId w:val="27"/>
        </w:numPr>
      </w:pPr>
      <w:r w:rsidRPr="003A4F35">
        <w:t>Prüfungsvorbereitung PCEP</w:t>
      </w:r>
    </w:p>
    <w:p w14:paraId="2CDB53AD" w14:textId="77777777" w:rsidR="00F076B1" w:rsidRDefault="00F076B1" w:rsidP="00F076B1">
      <w:pPr>
        <w:pStyle w:val="01berschrift2dgrau"/>
      </w:pPr>
    </w:p>
    <w:p w14:paraId="697DE305" w14:textId="515A8F72" w:rsidR="00F06895" w:rsidRDefault="00F076B1" w:rsidP="00F06895">
      <w:pPr>
        <w:pStyle w:val="01berschrift2dgrau"/>
      </w:pPr>
      <w:r>
        <w:t xml:space="preserve">Tag 5: </w:t>
      </w:r>
    </w:p>
    <w:p w14:paraId="0CFBC481" w14:textId="77777777" w:rsidR="003B7B40" w:rsidRDefault="003B7B40" w:rsidP="003B7B40">
      <w:pPr>
        <w:pStyle w:val="01berschrift2dgrau"/>
        <w:ind w:left="720"/>
      </w:pPr>
    </w:p>
    <w:p w14:paraId="1C50714F" w14:textId="77777777" w:rsidR="003B7B40" w:rsidRPr="003A4F35" w:rsidRDefault="003B7B40" w:rsidP="003B7B40">
      <w:pPr>
        <w:pStyle w:val="01berschrift2dgrau"/>
        <w:numPr>
          <w:ilvl w:val="0"/>
          <w:numId w:val="22"/>
        </w:numPr>
      </w:pPr>
      <w:r w:rsidRPr="003A4F35">
        <w:t>Prüfungsvorbereitung PCEP</w:t>
      </w:r>
    </w:p>
    <w:p w14:paraId="5517AF60" w14:textId="77777777" w:rsidR="003B7B40" w:rsidRPr="003A4F35" w:rsidRDefault="003B7B40" w:rsidP="003B7B40">
      <w:pPr>
        <w:pStyle w:val="01berschrift2dgrau"/>
        <w:numPr>
          <w:ilvl w:val="0"/>
          <w:numId w:val="22"/>
        </w:numPr>
      </w:pPr>
      <w:r w:rsidRPr="003A4F35">
        <w:t>PCEP-Prüfung ablegen</w:t>
      </w:r>
    </w:p>
    <w:sectPr w:rsidR="003B7B40" w:rsidRPr="003A4F35" w:rsidSect="000405C0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835" w:right="170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462FFA" w14:textId="77777777" w:rsidR="00A041A1" w:rsidRPr="003A2A29" w:rsidRDefault="00A041A1" w:rsidP="00B05B54">
      <w:pPr>
        <w:pStyle w:val="03TabelleText10pt"/>
        <w:rPr>
          <w:sz w:val="24"/>
        </w:rPr>
      </w:pPr>
      <w:r>
        <w:separator/>
      </w:r>
    </w:p>
  </w:endnote>
  <w:endnote w:type="continuationSeparator" w:id="0">
    <w:p w14:paraId="255F6B00" w14:textId="77777777" w:rsidR="00A041A1" w:rsidRPr="003A2A29" w:rsidRDefault="00A041A1" w:rsidP="00B05B54">
      <w:pPr>
        <w:pStyle w:val="03TabelleText10pt"/>
        <w:rPr>
          <w:sz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tipleSans Alt IV Bol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ultipleSlab Alt II Bold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795C3" w14:textId="5686922E" w:rsidR="00F50663" w:rsidRDefault="003A4F35" w:rsidP="006C116F">
    <w:pPr>
      <w:pStyle w:val="09Fuzeile"/>
    </w:pPr>
    <w:r w:rsidRPr="003A4F35">
      <w:rPr>
        <w:b/>
        <w:bCs/>
      </w:rPr>
      <w:t>©GFN GmbH</w:t>
    </w:r>
    <w:r>
      <w:rPr>
        <w:b/>
        <w:bCs/>
      </w:rPr>
      <w:t xml:space="preserve"> (</w:t>
    </w:r>
    <w:proofErr w:type="gramStart"/>
    <w:r>
      <w:rPr>
        <w:b/>
        <w:bCs/>
      </w:rPr>
      <w:t>2024)</w:t>
    </w:r>
    <w:r w:rsidR="00F50663">
      <w:t>|</w:t>
    </w:r>
    <w:proofErr w:type="gramEnd"/>
    <w:r w:rsidR="00F50663">
      <w:t xml:space="preserve"> </w:t>
    </w:r>
    <w:proofErr w:type="spellStart"/>
    <w:r w:rsidR="00F50663">
      <w:t>Maaßstraße</w:t>
    </w:r>
    <w:proofErr w:type="spellEnd"/>
    <w:r w:rsidR="00F50663">
      <w:t xml:space="preserve"> 24 | </w:t>
    </w:r>
    <w:r w:rsidR="00F50663" w:rsidRPr="006C116F">
      <w:t>69123</w:t>
    </w:r>
    <w:r w:rsidR="00F50663">
      <w:t xml:space="preserve"> Heidelber</w:t>
    </w:r>
    <w:r w:rsidR="00E22094">
      <w:t>g</w:t>
    </w:r>
    <w:r w:rsidR="00E22094">
      <w:tab/>
    </w:r>
    <w:r w:rsidR="00E22094" w:rsidRPr="004B20F4">
      <w:t xml:space="preserve">- </w:t>
    </w:r>
    <w:r w:rsidR="00E63995" w:rsidRPr="004B20F4">
      <w:fldChar w:fldCharType="begin"/>
    </w:r>
    <w:r w:rsidR="00E63995" w:rsidRPr="004B20F4">
      <w:instrText>PAGE   \* MERGEFORMAT</w:instrText>
    </w:r>
    <w:r w:rsidR="00E63995" w:rsidRPr="004B20F4">
      <w:fldChar w:fldCharType="separate"/>
    </w:r>
    <w:r w:rsidR="00E63995" w:rsidRPr="004B20F4">
      <w:t>1</w:t>
    </w:r>
    <w:r w:rsidR="00E63995" w:rsidRPr="004B20F4">
      <w:fldChar w:fldCharType="end"/>
    </w:r>
    <w:r w:rsidR="00E22094" w:rsidRPr="004B20F4">
      <w:t xml:space="preserve"> -</w:t>
    </w:r>
    <w:r w:rsidR="00754ADF">
      <w:tab/>
    </w:r>
    <w:r w:rsidR="001F3C35">
      <w:t xml:space="preserve">Zeitplanung </w:t>
    </w:r>
    <w:r w:rsidR="000D6E30">
      <w:t>Vorbereitung PCEP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42518" w14:textId="25BCAAC7" w:rsidR="006C116F" w:rsidRPr="006C116F" w:rsidRDefault="006C116F" w:rsidP="006C116F">
    <w:pPr>
      <w:pStyle w:val="09Fuzeile"/>
    </w:pPr>
    <w:r w:rsidRPr="00F50663">
      <w:rPr>
        <w:b/>
        <w:bCs/>
      </w:rPr>
      <w:t>GFN GmbH</w:t>
    </w:r>
    <w:r>
      <w:t xml:space="preserve"> | </w:t>
    </w:r>
    <w:proofErr w:type="spellStart"/>
    <w:r>
      <w:t>Maaßstraße</w:t>
    </w:r>
    <w:proofErr w:type="spellEnd"/>
    <w:r>
      <w:t xml:space="preserve"> 24 | 69123 Heidelberg</w:t>
    </w:r>
    <w:r w:rsidR="00B05B54">
      <w:tab/>
    </w:r>
    <w:r w:rsidR="00B05B54">
      <w:tab/>
      <w:t>Teamleitung: Kommunikation und Konfliktmanagement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C4C17" w14:textId="77777777" w:rsidR="00A041A1" w:rsidRPr="003A2A29" w:rsidRDefault="00A041A1" w:rsidP="00B05B54">
      <w:pPr>
        <w:pStyle w:val="03TabelleText10pt"/>
        <w:rPr>
          <w:sz w:val="24"/>
        </w:rPr>
      </w:pPr>
      <w:r>
        <w:separator/>
      </w:r>
    </w:p>
  </w:footnote>
  <w:footnote w:type="continuationSeparator" w:id="0">
    <w:p w14:paraId="4C5F23EC" w14:textId="77777777" w:rsidR="00A041A1" w:rsidRPr="003A2A29" w:rsidRDefault="00A041A1" w:rsidP="00B05B54">
      <w:pPr>
        <w:pStyle w:val="03TabelleText10pt"/>
        <w:rPr>
          <w:sz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1750C" w14:textId="3E13F7D7" w:rsidR="00DE5D52" w:rsidRPr="00B62D14" w:rsidRDefault="00B62D14" w:rsidP="00754ADF">
    <w:pPr>
      <w:pStyle w:val="01berschrift1dblau"/>
      <w:jc w:val="right"/>
    </w:pPr>
    <w:r w:rsidRPr="00B62D14">
      <w:rPr>
        <w:noProof/>
      </w:rPr>
      <w:drawing>
        <wp:anchor distT="0" distB="0" distL="114300" distR="114300" simplePos="0" relativeHeight="251680256" behindDoc="0" locked="0" layoutInCell="1" allowOverlap="1" wp14:anchorId="52E03E1D" wp14:editId="1E18F510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364843" cy="510540"/>
          <wp:effectExtent l="0" t="0" r="6985" b="3810"/>
          <wp:wrapNone/>
          <wp:docPr id="697120067" name="Grafik 697120067" descr="Ein Bild, das Text, Uh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 descr="Ein Bild, das Text, Uhr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64843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A15E4">
      <w:t>Zeitplanung</w:t>
    </w:r>
    <w:r w:rsidR="003A4F35">
      <w:br/>
    </w:r>
    <w:r w:rsidR="000D6E30">
      <w:t>Vorbereitung PCEP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5075C" w14:textId="5F9E8C5E" w:rsidR="006C116F" w:rsidRDefault="006C116F" w:rsidP="00B05B54">
    <w:pPr>
      <w:pStyle w:val="01berschrift1dblau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6607FC8" wp14:editId="5BB11E57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1364843" cy="510540"/>
          <wp:effectExtent l="0" t="0" r="6985" b="3810"/>
          <wp:wrapNone/>
          <wp:docPr id="1233385226" name="Grafik 12333852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64843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05B54">
      <w:t>Rollenspiel</w:t>
    </w:r>
    <w:r w:rsidR="00B62D14">
      <w:br/>
    </w:r>
    <w:r w:rsidR="00B05B54">
      <w:t>Interpunktion von Kommunikation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068EC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324C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128E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C6CC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94EF1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127C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E0B6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281B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B604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8E0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E26D38"/>
    <w:multiLevelType w:val="hybridMultilevel"/>
    <w:tmpl w:val="130AC9B6"/>
    <w:lvl w:ilvl="0" w:tplc="59407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0B2CA" w:themeColor="accent2"/>
        <w:sz w:val="2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946174"/>
    <w:multiLevelType w:val="hybridMultilevel"/>
    <w:tmpl w:val="E9EA6234"/>
    <w:lvl w:ilvl="0" w:tplc="59407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0B2CA" w:themeColor="accent2"/>
        <w:sz w:val="2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9472E0"/>
    <w:multiLevelType w:val="hybridMultilevel"/>
    <w:tmpl w:val="AA76E3D8"/>
    <w:lvl w:ilvl="0" w:tplc="59407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0B2CA" w:themeColor="accent2"/>
        <w:sz w:val="2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094842"/>
    <w:multiLevelType w:val="hybridMultilevel"/>
    <w:tmpl w:val="65107D58"/>
    <w:lvl w:ilvl="0" w:tplc="3CFE5AE0">
      <w:start w:val="1"/>
      <w:numFmt w:val="bullet"/>
      <w:pStyle w:val="05Aufzhlung"/>
      <w:lvlText w:val=""/>
      <w:lvlJc w:val="left"/>
      <w:pPr>
        <w:ind w:left="644" w:hanging="360"/>
      </w:pPr>
      <w:rPr>
        <w:rFonts w:ascii="Symbol" w:hAnsi="Symbol" w:hint="default"/>
        <w:b w:val="0"/>
        <w:i w:val="0"/>
        <w:color w:val="00B2CA" w:themeColor="accent2"/>
        <w:sz w:val="21"/>
      </w:rPr>
    </w:lvl>
    <w:lvl w:ilvl="1" w:tplc="D5EC5E64">
      <w:start w:val="1"/>
      <w:numFmt w:val="bullet"/>
      <w:lvlText w:val="&gt;"/>
      <w:lvlJc w:val="left"/>
      <w:pPr>
        <w:ind w:left="1440" w:hanging="360"/>
      </w:pPr>
      <w:rPr>
        <w:rFonts w:ascii="Source Sans Pro" w:hAnsi="Source Sans Pro" w:hint="default"/>
        <w:color w:val="00B2CA" w:themeColor="accent2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42308B"/>
    <w:multiLevelType w:val="hybridMultilevel"/>
    <w:tmpl w:val="0DE8E18E"/>
    <w:lvl w:ilvl="0" w:tplc="59407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0B2CA" w:themeColor="accent2"/>
        <w:sz w:val="2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41B3F"/>
    <w:multiLevelType w:val="hybridMultilevel"/>
    <w:tmpl w:val="D7FA2CB4"/>
    <w:lvl w:ilvl="0" w:tplc="59407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0B2CA" w:themeColor="accent2"/>
        <w:sz w:val="2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1D78B0"/>
    <w:multiLevelType w:val="hybridMultilevel"/>
    <w:tmpl w:val="9D9C1768"/>
    <w:lvl w:ilvl="0" w:tplc="59407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0B2CA" w:themeColor="accent2"/>
        <w:sz w:val="2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B64A88"/>
    <w:multiLevelType w:val="multilevel"/>
    <w:tmpl w:val="0BE46E78"/>
    <w:styleLink w:val="Nummerierung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01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268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03" w:hanging="567"/>
      </w:pPr>
      <w:rPr>
        <w:rFonts w:hint="default"/>
      </w:rPr>
    </w:lvl>
  </w:abstractNum>
  <w:abstractNum w:abstractNumId="18" w15:restartNumberingAfterBreak="0">
    <w:nsid w:val="4D7D0B61"/>
    <w:multiLevelType w:val="hybridMultilevel"/>
    <w:tmpl w:val="83921BB4"/>
    <w:lvl w:ilvl="0" w:tplc="9814B9CE">
      <w:start w:val="1"/>
      <w:numFmt w:val="bullet"/>
      <w:lvlText w:val=""/>
      <w:lvlJc w:val="left"/>
      <w:pPr>
        <w:ind w:left="34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42FDF"/>
    <w:multiLevelType w:val="hybridMultilevel"/>
    <w:tmpl w:val="5CAA4E88"/>
    <w:lvl w:ilvl="0" w:tplc="59407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0B2CA" w:themeColor="accent2"/>
        <w:sz w:val="2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4F7EAC"/>
    <w:multiLevelType w:val="hybridMultilevel"/>
    <w:tmpl w:val="F4224A92"/>
    <w:lvl w:ilvl="0" w:tplc="51F21C9C">
      <w:start w:val="1"/>
      <w:numFmt w:val="decimal"/>
      <w:pStyle w:val="05Aufzhlungnummeriert"/>
      <w:lvlText w:val="%1."/>
      <w:lvlJc w:val="left"/>
      <w:pPr>
        <w:ind w:left="644" w:hanging="360"/>
      </w:pPr>
      <w:rPr>
        <w:rFonts w:hint="default"/>
        <w:color w:val="00B2CA" w:themeColor="accent2"/>
      </w:r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76E74D91"/>
    <w:multiLevelType w:val="hybridMultilevel"/>
    <w:tmpl w:val="4BCAE4D4"/>
    <w:lvl w:ilvl="0" w:tplc="59407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0B2CA" w:themeColor="accent2"/>
        <w:sz w:val="21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447183"/>
    <w:multiLevelType w:val="hybridMultilevel"/>
    <w:tmpl w:val="21D09AC0"/>
    <w:lvl w:ilvl="0" w:tplc="59407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0B2CA" w:themeColor="accent2"/>
        <w:sz w:val="2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84179"/>
    <w:multiLevelType w:val="hybridMultilevel"/>
    <w:tmpl w:val="89ECA10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140983">
    <w:abstractNumId w:val="17"/>
  </w:num>
  <w:num w:numId="2" w16cid:durableId="443427211">
    <w:abstractNumId w:val="18"/>
  </w:num>
  <w:num w:numId="3" w16cid:durableId="182478337">
    <w:abstractNumId w:val="9"/>
  </w:num>
  <w:num w:numId="4" w16cid:durableId="548348009">
    <w:abstractNumId w:val="7"/>
  </w:num>
  <w:num w:numId="5" w16cid:durableId="97147200">
    <w:abstractNumId w:val="6"/>
  </w:num>
  <w:num w:numId="6" w16cid:durableId="866331723">
    <w:abstractNumId w:val="5"/>
  </w:num>
  <w:num w:numId="7" w16cid:durableId="1742676707">
    <w:abstractNumId w:val="4"/>
  </w:num>
  <w:num w:numId="8" w16cid:durableId="654576246">
    <w:abstractNumId w:val="23"/>
  </w:num>
  <w:num w:numId="9" w16cid:durableId="709498771">
    <w:abstractNumId w:val="8"/>
  </w:num>
  <w:num w:numId="10" w16cid:durableId="625697866">
    <w:abstractNumId w:val="3"/>
  </w:num>
  <w:num w:numId="11" w16cid:durableId="1000737253">
    <w:abstractNumId w:val="2"/>
  </w:num>
  <w:num w:numId="12" w16cid:durableId="337584968">
    <w:abstractNumId w:val="1"/>
  </w:num>
  <w:num w:numId="13" w16cid:durableId="87385480">
    <w:abstractNumId w:val="0"/>
  </w:num>
  <w:num w:numId="14" w16cid:durableId="1437094353">
    <w:abstractNumId w:val="13"/>
  </w:num>
  <w:num w:numId="15" w16cid:durableId="704713074">
    <w:abstractNumId w:val="20"/>
  </w:num>
  <w:num w:numId="16" w16cid:durableId="1234394644">
    <w:abstractNumId w:val="20"/>
    <w:lvlOverride w:ilvl="0">
      <w:startOverride w:val="1"/>
    </w:lvlOverride>
  </w:num>
  <w:num w:numId="17" w16cid:durableId="1221019378">
    <w:abstractNumId w:val="20"/>
    <w:lvlOverride w:ilvl="0">
      <w:startOverride w:val="1"/>
    </w:lvlOverride>
  </w:num>
  <w:num w:numId="18" w16cid:durableId="1413963211">
    <w:abstractNumId w:val="20"/>
    <w:lvlOverride w:ilvl="0">
      <w:startOverride w:val="1"/>
    </w:lvlOverride>
  </w:num>
  <w:num w:numId="19" w16cid:durableId="2098136559">
    <w:abstractNumId w:val="20"/>
    <w:lvlOverride w:ilvl="0">
      <w:startOverride w:val="1"/>
    </w:lvlOverride>
  </w:num>
  <w:num w:numId="20" w16cid:durableId="826362911">
    <w:abstractNumId w:val="13"/>
  </w:num>
  <w:num w:numId="21" w16cid:durableId="1250852694">
    <w:abstractNumId w:val="19"/>
  </w:num>
  <w:num w:numId="22" w16cid:durableId="318311991">
    <w:abstractNumId w:val="10"/>
  </w:num>
  <w:num w:numId="23" w16cid:durableId="1827088660">
    <w:abstractNumId w:val="16"/>
  </w:num>
  <w:num w:numId="24" w16cid:durableId="1707020452">
    <w:abstractNumId w:val="12"/>
  </w:num>
  <w:num w:numId="25" w16cid:durableId="1998996615">
    <w:abstractNumId w:val="14"/>
  </w:num>
  <w:num w:numId="26" w16cid:durableId="1128552290">
    <w:abstractNumId w:val="11"/>
  </w:num>
  <w:num w:numId="27" w16cid:durableId="210970635">
    <w:abstractNumId w:val="22"/>
  </w:num>
  <w:num w:numId="28" w16cid:durableId="252051820">
    <w:abstractNumId w:val="15"/>
  </w:num>
  <w:num w:numId="29" w16cid:durableId="306478601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GrammaticalErrors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consecutiveHyphenLimit w:val="2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F77"/>
    <w:rsid w:val="000044EF"/>
    <w:rsid w:val="0000750A"/>
    <w:rsid w:val="00010B4E"/>
    <w:rsid w:val="00013B4B"/>
    <w:rsid w:val="00014EB7"/>
    <w:rsid w:val="00022CA4"/>
    <w:rsid w:val="00022FFE"/>
    <w:rsid w:val="00024CD9"/>
    <w:rsid w:val="00026057"/>
    <w:rsid w:val="00030857"/>
    <w:rsid w:val="00037F6E"/>
    <w:rsid w:val="000405C0"/>
    <w:rsid w:val="00045723"/>
    <w:rsid w:val="000463F8"/>
    <w:rsid w:val="0004645E"/>
    <w:rsid w:val="00050525"/>
    <w:rsid w:val="000530E0"/>
    <w:rsid w:val="000549DC"/>
    <w:rsid w:val="0005762B"/>
    <w:rsid w:val="00057A9C"/>
    <w:rsid w:val="00057DEF"/>
    <w:rsid w:val="00060813"/>
    <w:rsid w:val="000623C1"/>
    <w:rsid w:val="00063B7E"/>
    <w:rsid w:val="00065B9C"/>
    <w:rsid w:val="00070883"/>
    <w:rsid w:val="000803C6"/>
    <w:rsid w:val="000809B1"/>
    <w:rsid w:val="00080F57"/>
    <w:rsid w:val="000846C0"/>
    <w:rsid w:val="00084768"/>
    <w:rsid w:val="0009038B"/>
    <w:rsid w:val="00091670"/>
    <w:rsid w:val="0009440F"/>
    <w:rsid w:val="00097C07"/>
    <w:rsid w:val="000A11B5"/>
    <w:rsid w:val="000A1813"/>
    <w:rsid w:val="000A21DE"/>
    <w:rsid w:val="000A32F0"/>
    <w:rsid w:val="000A556A"/>
    <w:rsid w:val="000B15EF"/>
    <w:rsid w:val="000B3B6B"/>
    <w:rsid w:val="000C4D1B"/>
    <w:rsid w:val="000D03F0"/>
    <w:rsid w:val="000D0EB0"/>
    <w:rsid w:val="000D6E30"/>
    <w:rsid w:val="000E18F7"/>
    <w:rsid w:val="000E1E25"/>
    <w:rsid w:val="000E21DE"/>
    <w:rsid w:val="000E38FB"/>
    <w:rsid w:val="000E61B8"/>
    <w:rsid w:val="000E72C5"/>
    <w:rsid w:val="000F15F8"/>
    <w:rsid w:val="000F1601"/>
    <w:rsid w:val="000F34AF"/>
    <w:rsid w:val="000F37C0"/>
    <w:rsid w:val="000F409A"/>
    <w:rsid w:val="000F5B71"/>
    <w:rsid w:val="000F6534"/>
    <w:rsid w:val="0010016D"/>
    <w:rsid w:val="00100F21"/>
    <w:rsid w:val="0010300D"/>
    <w:rsid w:val="001035C3"/>
    <w:rsid w:val="00104AE2"/>
    <w:rsid w:val="00105130"/>
    <w:rsid w:val="00105991"/>
    <w:rsid w:val="00105ED0"/>
    <w:rsid w:val="00114420"/>
    <w:rsid w:val="0012089E"/>
    <w:rsid w:val="00121612"/>
    <w:rsid w:val="00121E64"/>
    <w:rsid w:val="00122D37"/>
    <w:rsid w:val="00123819"/>
    <w:rsid w:val="001248C7"/>
    <w:rsid w:val="00125F3B"/>
    <w:rsid w:val="00126B45"/>
    <w:rsid w:val="00131B79"/>
    <w:rsid w:val="00133AB1"/>
    <w:rsid w:val="00134851"/>
    <w:rsid w:val="001353FA"/>
    <w:rsid w:val="00136C7F"/>
    <w:rsid w:val="00145B34"/>
    <w:rsid w:val="0015189B"/>
    <w:rsid w:val="00152714"/>
    <w:rsid w:val="001533F1"/>
    <w:rsid w:val="001538C1"/>
    <w:rsid w:val="0015399E"/>
    <w:rsid w:val="0015589F"/>
    <w:rsid w:val="00155D2A"/>
    <w:rsid w:val="00156E70"/>
    <w:rsid w:val="001578B2"/>
    <w:rsid w:val="001605C4"/>
    <w:rsid w:val="001608A8"/>
    <w:rsid w:val="00160AB4"/>
    <w:rsid w:val="00161158"/>
    <w:rsid w:val="00171C88"/>
    <w:rsid w:val="00171DEB"/>
    <w:rsid w:val="001722C4"/>
    <w:rsid w:val="00174F90"/>
    <w:rsid w:val="0017751D"/>
    <w:rsid w:val="00177F60"/>
    <w:rsid w:val="00181A34"/>
    <w:rsid w:val="00182761"/>
    <w:rsid w:val="00182C1F"/>
    <w:rsid w:val="001855EC"/>
    <w:rsid w:val="00186B93"/>
    <w:rsid w:val="00190F6E"/>
    <w:rsid w:val="0019177E"/>
    <w:rsid w:val="001A3F0C"/>
    <w:rsid w:val="001A5F81"/>
    <w:rsid w:val="001B48DF"/>
    <w:rsid w:val="001C2D02"/>
    <w:rsid w:val="001C3956"/>
    <w:rsid w:val="001C4DB2"/>
    <w:rsid w:val="001D0D73"/>
    <w:rsid w:val="001D4E7F"/>
    <w:rsid w:val="001E0397"/>
    <w:rsid w:val="001E143E"/>
    <w:rsid w:val="001E6488"/>
    <w:rsid w:val="001E6CFE"/>
    <w:rsid w:val="001F0CA9"/>
    <w:rsid w:val="001F1CC7"/>
    <w:rsid w:val="001F3087"/>
    <w:rsid w:val="001F3143"/>
    <w:rsid w:val="001F3C35"/>
    <w:rsid w:val="001F403E"/>
    <w:rsid w:val="002053F9"/>
    <w:rsid w:val="00205CD8"/>
    <w:rsid w:val="00206279"/>
    <w:rsid w:val="00214804"/>
    <w:rsid w:val="00217874"/>
    <w:rsid w:val="00220E10"/>
    <w:rsid w:val="0022105E"/>
    <w:rsid w:val="0022380E"/>
    <w:rsid w:val="002250ED"/>
    <w:rsid w:val="00226733"/>
    <w:rsid w:val="00233931"/>
    <w:rsid w:val="002356C6"/>
    <w:rsid w:val="00235740"/>
    <w:rsid w:val="0023626D"/>
    <w:rsid w:val="00236504"/>
    <w:rsid w:val="00236B96"/>
    <w:rsid w:val="00240D1D"/>
    <w:rsid w:val="00242E42"/>
    <w:rsid w:val="002439CB"/>
    <w:rsid w:val="00247150"/>
    <w:rsid w:val="00254B5B"/>
    <w:rsid w:val="00261579"/>
    <w:rsid w:val="00267633"/>
    <w:rsid w:val="002678DA"/>
    <w:rsid w:val="00273DF4"/>
    <w:rsid w:val="00275288"/>
    <w:rsid w:val="00286218"/>
    <w:rsid w:val="00296554"/>
    <w:rsid w:val="00297754"/>
    <w:rsid w:val="002A1FEE"/>
    <w:rsid w:val="002A2869"/>
    <w:rsid w:val="002A42C2"/>
    <w:rsid w:val="002A6A8B"/>
    <w:rsid w:val="002A761E"/>
    <w:rsid w:val="002A7948"/>
    <w:rsid w:val="002A7AB0"/>
    <w:rsid w:val="002B0602"/>
    <w:rsid w:val="002B1755"/>
    <w:rsid w:val="002B68E0"/>
    <w:rsid w:val="002C02F4"/>
    <w:rsid w:val="002C1FB3"/>
    <w:rsid w:val="002C5E9C"/>
    <w:rsid w:val="002D148E"/>
    <w:rsid w:val="002D1A8C"/>
    <w:rsid w:val="002E048B"/>
    <w:rsid w:val="002E3D3F"/>
    <w:rsid w:val="002E7AE7"/>
    <w:rsid w:val="002F0B2D"/>
    <w:rsid w:val="002F19DA"/>
    <w:rsid w:val="002F5175"/>
    <w:rsid w:val="002F7759"/>
    <w:rsid w:val="003028D5"/>
    <w:rsid w:val="003076AF"/>
    <w:rsid w:val="003156EB"/>
    <w:rsid w:val="00320876"/>
    <w:rsid w:val="003232C1"/>
    <w:rsid w:val="00326F23"/>
    <w:rsid w:val="00327482"/>
    <w:rsid w:val="003275D5"/>
    <w:rsid w:val="00337449"/>
    <w:rsid w:val="0033752C"/>
    <w:rsid w:val="00341FE9"/>
    <w:rsid w:val="00342AEF"/>
    <w:rsid w:val="0034531B"/>
    <w:rsid w:val="00351023"/>
    <w:rsid w:val="00352FF4"/>
    <w:rsid w:val="00357EB8"/>
    <w:rsid w:val="003662A7"/>
    <w:rsid w:val="00367F5C"/>
    <w:rsid w:val="00371F08"/>
    <w:rsid w:val="0037228D"/>
    <w:rsid w:val="00372C36"/>
    <w:rsid w:val="00372E88"/>
    <w:rsid w:val="00380DD3"/>
    <w:rsid w:val="00387F1B"/>
    <w:rsid w:val="00391E80"/>
    <w:rsid w:val="00394A8B"/>
    <w:rsid w:val="003A0C08"/>
    <w:rsid w:val="003A2A29"/>
    <w:rsid w:val="003A4F35"/>
    <w:rsid w:val="003A6799"/>
    <w:rsid w:val="003B1EE9"/>
    <w:rsid w:val="003B7B40"/>
    <w:rsid w:val="003C0458"/>
    <w:rsid w:val="003C278C"/>
    <w:rsid w:val="003D2212"/>
    <w:rsid w:val="003D7B90"/>
    <w:rsid w:val="003F26ED"/>
    <w:rsid w:val="003F3B84"/>
    <w:rsid w:val="003F5A3E"/>
    <w:rsid w:val="0040129E"/>
    <w:rsid w:val="00405AE9"/>
    <w:rsid w:val="00411A21"/>
    <w:rsid w:val="00412932"/>
    <w:rsid w:val="00417374"/>
    <w:rsid w:val="00417AF3"/>
    <w:rsid w:val="00420E89"/>
    <w:rsid w:val="00424731"/>
    <w:rsid w:val="004266B5"/>
    <w:rsid w:val="004327BF"/>
    <w:rsid w:val="00432A83"/>
    <w:rsid w:val="00445E5A"/>
    <w:rsid w:val="004468D6"/>
    <w:rsid w:val="004522B4"/>
    <w:rsid w:val="0045411A"/>
    <w:rsid w:val="00455C51"/>
    <w:rsid w:val="00461688"/>
    <w:rsid w:val="004668E1"/>
    <w:rsid w:val="0047317B"/>
    <w:rsid w:val="00480D99"/>
    <w:rsid w:val="00481F0E"/>
    <w:rsid w:val="00484578"/>
    <w:rsid w:val="00485809"/>
    <w:rsid w:val="004901EE"/>
    <w:rsid w:val="00492BBD"/>
    <w:rsid w:val="00493516"/>
    <w:rsid w:val="00493F3F"/>
    <w:rsid w:val="00494CCB"/>
    <w:rsid w:val="004A2521"/>
    <w:rsid w:val="004A2ECA"/>
    <w:rsid w:val="004A54B3"/>
    <w:rsid w:val="004A59FB"/>
    <w:rsid w:val="004B1F51"/>
    <w:rsid w:val="004B20F4"/>
    <w:rsid w:val="004B418A"/>
    <w:rsid w:val="004B4D0A"/>
    <w:rsid w:val="004B57C6"/>
    <w:rsid w:val="004B5B76"/>
    <w:rsid w:val="004C05A0"/>
    <w:rsid w:val="004C54EE"/>
    <w:rsid w:val="004D420E"/>
    <w:rsid w:val="004D52E3"/>
    <w:rsid w:val="004D7E1E"/>
    <w:rsid w:val="004E4BAC"/>
    <w:rsid w:val="004E4DED"/>
    <w:rsid w:val="004F5F14"/>
    <w:rsid w:val="004F7FDA"/>
    <w:rsid w:val="00500F4C"/>
    <w:rsid w:val="00501157"/>
    <w:rsid w:val="005026F5"/>
    <w:rsid w:val="00504C35"/>
    <w:rsid w:val="005071AE"/>
    <w:rsid w:val="00510A94"/>
    <w:rsid w:val="00511DAB"/>
    <w:rsid w:val="00513DC4"/>
    <w:rsid w:val="0052208F"/>
    <w:rsid w:val="005222FA"/>
    <w:rsid w:val="005240A3"/>
    <w:rsid w:val="005264CE"/>
    <w:rsid w:val="005270F3"/>
    <w:rsid w:val="005325C2"/>
    <w:rsid w:val="00534D40"/>
    <w:rsid w:val="00535694"/>
    <w:rsid w:val="00537163"/>
    <w:rsid w:val="005431CA"/>
    <w:rsid w:val="00543D0D"/>
    <w:rsid w:val="005469AA"/>
    <w:rsid w:val="005530AE"/>
    <w:rsid w:val="005542B6"/>
    <w:rsid w:val="00555EB0"/>
    <w:rsid w:val="00557150"/>
    <w:rsid w:val="00563A5F"/>
    <w:rsid w:val="005644C9"/>
    <w:rsid w:val="00564F97"/>
    <w:rsid w:val="00572FA7"/>
    <w:rsid w:val="005762DA"/>
    <w:rsid w:val="0057798C"/>
    <w:rsid w:val="00586B0F"/>
    <w:rsid w:val="0058769C"/>
    <w:rsid w:val="00587D85"/>
    <w:rsid w:val="005941F0"/>
    <w:rsid w:val="00596726"/>
    <w:rsid w:val="00597A13"/>
    <w:rsid w:val="005A08C4"/>
    <w:rsid w:val="005A4F3E"/>
    <w:rsid w:val="005C1375"/>
    <w:rsid w:val="005D06F9"/>
    <w:rsid w:val="005D4CE9"/>
    <w:rsid w:val="005D5153"/>
    <w:rsid w:val="005D5277"/>
    <w:rsid w:val="005E088B"/>
    <w:rsid w:val="005E2DB7"/>
    <w:rsid w:val="005E4C15"/>
    <w:rsid w:val="005F0DC7"/>
    <w:rsid w:val="005F14F9"/>
    <w:rsid w:val="005F1706"/>
    <w:rsid w:val="005F292C"/>
    <w:rsid w:val="005F4650"/>
    <w:rsid w:val="005F483D"/>
    <w:rsid w:val="005F5AE8"/>
    <w:rsid w:val="005F7633"/>
    <w:rsid w:val="005F7CFA"/>
    <w:rsid w:val="006004AD"/>
    <w:rsid w:val="00601D99"/>
    <w:rsid w:val="00603C06"/>
    <w:rsid w:val="00604564"/>
    <w:rsid w:val="0061232A"/>
    <w:rsid w:val="00613174"/>
    <w:rsid w:val="00621770"/>
    <w:rsid w:val="0062739A"/>
    <w:rsid w:val="00631E82"/>
    <w:rsid w:val="006323AD"/>
    <w:rsid w:val="00634CFC"/>
    <w:rsid w:val="006430DE"/>
    <w:rsid w:val="006449C9"/>
    <w:rsid w:val="00645518"/>
    <w:rsid w:val="00650C63"/>
    <w:rsid w:val="00651E18"/>
    <w:rsid w:val="0065258C"/>
    <w:rsid w:val="00663718"/>
    <w:rsid w:val="00667BFA"/>
    <w:rsid w:val="00674D85"/>
    <w:rsid w:val="00685448"/>
    <w:rsid w:val="0068623C"/>
    <w:rsid w:val="00691BC7"/>
    <w:rsid w:val="00693ABC"/>
    <w:rsid w:val="0069526D"/>
    <w:rsid w:val="006B6519"/>
    <w:rsid w:val="006C116F"/>
    <w:rsid w:val="006C222E"/>
    <w:rsid w:val="006C47AA"/>
    <w:rsid w:val="006D01DC"/>
    <w:rsid w:val="006D13A1"/>
    <w:rsid w:val="006D6332"/>
    <w:rsid w:val="006E5E48"/>
    <w:rsid w:val="006F0C4D"/>
    <w:rsid w:val="006F1BD5"/>
    <w:rsid w:val="006F712E"/>
    <w:rsid w:val="007018E3"/>
    <w:rsid w:val="0071031F"/>
    <w:rsid w:val="0071101A"/>
    <w:rsid w:val="007120E5"/>
    <w:rsid w:val="007132A7"/>
    <w:rsid w:val="00713476"/>
    <w:rsid w:val="00724251"/>
    <w:rsid w:val="007317C9"/>
    <w:rsid w:val="007341E4"/>
    <w:rsid w:val="00737EC3"/>
    <w:rsid w:val="00754ADF"/>
    <w:rsid w:val="0076078F"/>
    <w:rsid w:val="00764305"/>
    <w:rsid w:val="00764B0F"/>
    <w:rsid w:val="00767DB6"/>
    <w:rsid w:val="00770B3C"/>
    <w:rsid w:val="0077172D"/>
    <w:rsid w:val="0077694B"/>
    <w:rsid w:val="0078157C"/>
    <w:rsid w:val="00781E07"/>
    <w:rsid w:val="00783561"/>
    <w:rsid w:val="00786E05"/>
    <w:rsid w:val="00790CBB"/>
    <w:rsid w:val="007A02A2"/>
    <w:rsid w:val="007A3257"/>
    <w:rsid w:val="007B182F"/>
    <w:rsid w:val="007B275C"/>
    <w:rsid w:val="007C0926"/>
    <w:rsid w:val="007C195C"/>
    <w:rsid w:val="007D2C0A"/>
    <w:rsid w:val="007D349E"/>
    <w:rsid w:val="007D46F5"/>
    <w:rsid w:val="007D4B19"/>
    <w:rsid w:val="007D5061"/>
    <w:rsid w:val="007D69F8"/>
    <w:rsid w:val="007D6BF9"/>
    <w:rsid w:val="007E0ABB"/>
    <w:rsid w:val="007E601F"/>
    <w:rsid w:val="007F3513"/>
    <w:rsid w:val="007F4CAD"/>
    <w:rsid w:val="007F5DBB"/>
    <w:rsid w:val="00800884"/>
    <w:rsid w:val="0080358D"/>
    <w:rsid w:val="00804567"/>
    <w:rsid w:val="00810587"/>
    <w:rsid w:val="008118C7"/>
    <w:rsid w:val="00811EFF"/>
    <w:rsid w:val="00816D73"/>
    <w:rsid w:val="00821566"/>
    <w:rsid w:val="00821768"/>
    <w:rsid w:val="00825390"/>
    <w:rsid w:val="00825993"/>
    <w:rsid w:val="00825F03"/>
    <w:rsid w:val="0083718C"/>
    <w:rsid w:val="00837A75"/>
    <w:rsid w:val="00837FF0"/>
    <w:rsid w:val="00842D4E"/>
    <w:rsid w:val="008431BB"/>
    <w:rsid w:val="00850AAD"/>
    <w:rsid w:val="00852033"/>
    <w:rsid w:val="00853FDE"/>
    <w:rsid w:val="00857853"/>
    <w:rsid w:val="008637CB"/>
    <w:rsid w:val="0087260B"/>
    <w:rsid w:val="008728CC"/>
    <w:rsid w:val="00873D9F"/>
    <w:rsid w:val="008752B9"/>
    <w:rsid w:val="00875956"/>
    <w:rsid w:val="0087790D"/>
    <w:rsid w:val="00880CE6"/>
    <w:rsid w:val="008836B7"/>
    <w:rsid w:val="00884737"/>
    <w:rsid w:val="00893666"/>
    <w:rsid w:val="008959C1"/>
    <w:rsid w:val="008960A8"/>
    <w:rsid w:val="008A1E4D"/>
    <w:rsid w:val="008A7415"/>
    <w:rsid w:val="008B114D"/>
    <w:rsid w:val="008B635C"/>
    <w:rsid w:val="008B7A2A"/>
    <w:rsid w:val="008C2557"/>
    <w:rsid w:val="008C3C9D"/>
    <w:rsid w:val="008D2244"/>
    <w:rsid w:val="008D3C29"/>
    <w:rsid w:val="008D4E0D"/>
    <w:rsid w:val="008E0532"/>
    <w:rsid w:val="008E06B2"/>
    <w:rsid w:val="008E12E9"/>
    <w:rsid w:val="008E6F24"/>
    <w:rsid w:val="008F2AF8"/>
    <w:rsid w:val="008F75B5"/>
    <w:rsid w:val="009012CE"/>
    <w:rsid w:val="00906618"/>
    <w:rsid w:val="00911F44"/>
    <w:rsid w:val="0091280B"/>
    <w:rsid w:val="009128BE"/>
    <w:rsid w:val="00913A8F"/>
    <w:rsid w:val="00914FFD"/>
    <w:rsid w:val="0091675D"/>
    <w:rsid w:val="00916827"/>
    <w:rsid w:val="00921F41"/>
    <w:rsid w:val="0092203C"/>
    <w:rsid w:val="00926CAE"/>
    <w:rsid w:val="009270B2"/>
    <w:rsid w:val="0093151B"/>
    <w:rsid w:val="009349D8"/>
    <w:rsid w:val="009359BE"/>
    <w:rsid w:val="00947805"/>
    <w:rsid w:val="00952CA9"/>
    <w:rsid w:val="00953450"/>
    <w:rsid w:val="00953E86"/>
    <w:rsid w:val="00956CD1"/>
    <w:rsid w:val="00963ACA"/>
    <w:rsid w:val="00967C14"/>
    <w:rsid w:val="00971872"/>
    <w:rsid w:val="0097674F"/>
    <w:rsid w:val="009826FE"/>
    <w:rsid w:val="009857ED"/>
    <w:rsid w:val="009860AD"/>
    <w:rsid w:val="009904D4"/>
    <w:rsid w:val="009930FA"/>
    <w:rsid w:val="00996E3F"/>
    <w:rsid w:val="009A05FA"/>
    <w:rsid w:val="009A15E4"/>
    <w:rsid w:val="009A24EE"/>
    <w:rsid w:val="009A2E23"/>
    <w:rsid w:val="009B1545"/>
    <w:rsid w:val="009B1F77"/>
    <w:rsid w:val="009C13A2"/>
    <w:rsid w:val="009C534A"/>
    <w:rsid w:val="009C7D5D"/>
    <w:rsid w:val="009D2058"/>
    <w:rsid w:val="009D34EC"/>
    <w:rsid w:val="009D4C7D"/>
    <w:rsid w:val="009D56BC"/>
    <w:rsid w:val="009E0EA4"/>
    <w:rsid w:val="009E1FD2"/>
    <w:rsid w:val="009E4514"/>
    <w:rsid w:val="009E4B31"/>
    <w:rsid w:val="009F1DE1"/>
    <w:rsid w:val="00A02DBE"/>
    <w:rsid w:val="00A03910"/>
    <w:rsid w:val="00A041A1"/>
    <w:rsid w:val="00A11813"/>
    <w:rsid w:val="00A227C1"/>
    <w:rsid w:val="00A26848"/>
    <w:rsid w:val="00A26883"/>
    <w:rsid w:val="00A26BD4"/>
    <w:rsid w:val="00A30458"/>
    <w:rsid w:val="00A30650"/>
    <w:rsid w:val="00A31D98"/>
    <w:rsid w:val="00A33CF2"/>
    <w:rsid w:val="00A34E14"/>
    <w:rsid w:val="00A35C69"/>
    <w:rsid w:val="00A40E4E"/>
    <w:rsid w:val="00A42DB0"/>
    <w:rsid w:val="00A52381"/>
    <w:rsid w:val="00A52F9F"/>
    <w:rsid w:val="00A550AA"/>
    <w:rsid w:val="00A55AD8"/>
    <w:rsid w:val="00A56CC8"/>
    <w:rsid w:val="00A61BAF"/>
    <w:rsid w:val="00A6227B"/>
    <w:rsid w:val="00A625DC"/>
    <w:rsid w:val="00A76045"/>
    <w:rsid w:val="00A801D3"/>
    <w:rsid w:val="00A829CB"/>
    <w:rsid w:val="00A83426"/>
    <w:rsid w:val="00A85E8A"/>
    <w:rsid w:val="00A92AAA"/>
    <w:rsid w:val="00A96B1A"/>
    <w:rsid w:val="00A97BE3"/>
    <w:rsid w:val="00AA2076"/>
    <w:rsid w:val="00AA2F83"/>
    <w:rsid w:val="00AB3ABD"/>
    <w:rsid w:val="00AB76F7"/>
    <w:rsid w:val="00AC0D96"/>
    <w:rsid w:val="00AC404A"/>
    <w:rsid w:val="00AC4974"/>
    <w:rsid w:val="00AD22F0"/>
    <w:rsid w:val="00AD643A"/>
    <w:rsid w:val="00AE17D5"/>
    <w:rsid w:val="00AE7882"/>
    <w:rsid w:val="00AF25DE"/>
    <w:rsid w:val="00AF6122"/>
    <w:rsid w:val="00B01A07"/>
    <w:rsid w:val="00B01A89"/>
    <w:rsid w:val="00B05872"/>
    <w:rsid w:val="00B05B54"/>
    <w:rsid w:val="00B1395A"/>
    <w:rsid w:val="00B16CF4"/>
    <w:rsid w:val="00B20759"/>
    <w:rsid w:val="00B2127F"/>
    <w:rsid w:val="00B22F46"/>
    <w:rsid w:val="00B23BBA"/>
    <w:rsid w:val="00B247A5"/>
    <w:rsid w:val="00B259A7"/>
    <w:rsid w:val="00B2791E"/>
    <w:rsid w:val="00B31803"/>
    <w:rsid w:val="00B31F11"/>
    <w:rsid w:val="00B42242"/>
    <w:rsid w:val="00B4558E"/>
    <w:rsid w:val="00B53440"/>
    <w:rsid w:val="00B54004"/>
    <w:rsid w:val="00B55E90"/>
    <w:rsid w:val="00B600B9"/>
    <w:rsid w:val="00B62908"/>
    <w:rsid w:val="00B62A3F"/>
    <w:rsid w:val="00B62D14"/>
    <w:rsid w:val="00B64CF8"/>
    <w:rsid w:val="00B66C43"/>
    <w:rsid w:val="00B67D8F"/>
    <w:rsid w:val="00B72FE6"/>
    <w:rsid w:val="00B7347A"/>
    <w:rsid w:val="00B81103"/>
    <w:rsid w:val="00B81E22"/>
    <w:rsid w:val="00B857E6"/>
    <w:rsid w:val="00B87D99"/>
    <w:rsid w:val="00B91DAD"/>
    <w:rsid w:val="00B93B62"/>
    <w:rsid w:val="00B94317"/>
    <w:rsid w:val="00B96226"/>
    <w:rsid w:val="00BA07E9"/>
    <w:rsid w:val="00BA49CC"/>
    <w:rsid w:val="00BA5046"/>
    <w:rsid w:val="00BB1F7E"/>
    <w:rsid w:val="00BB211F"/>
    <w:rsid w:val="00BB2A1A"/>
    <w:rsid w:val="00BB2F38"/>
    <w:rsid w:val="00BB2F7E"/>
    <w:rsid w:val="00BB5ED5"/>
    <w:rsid w:val="00BB6222"/>
    <w:rsid w:val="00BB6E91"/>
    <w:rsid w:val="00BB70F0"/>
    <w:rsid w:val="00BC3C6F"/>
    <w:rsid w:val="00BC7439"/>
    <w:rsid w:val="00BD08BF"/>
    <w:rsid w:val="00BD140B"/>
    <w:rsid w:val="00BD6DED"/>
    <w:rsid w:val="00BD7113"/>
    <w:rsid w:val="00BF364F"/>
    <w:rsid w:val="00BF6749"/>
    <w:rsid w:val="00C008FF"/>
    <w:rsid w:val="00C03BD3"/>
    <w:rsid w:val="00C0691C"/>
    <w:rsid w:val="00C10831"/>
    <w:rsid w:val="00C15F0D"/>
    <w:rsid w:val="00C16FB4"/>
    <w:rsid w:val="00C17116"/>
    <w:rsid w:val="00C20656"/>
    <w:rsid w:val="00C22E78"/>
    <w:rsid w:val="00C24EA4"/>
    <w:rsid w:val="00C2533E"/>
    <w:rsid w:val="00C26F6B"/>
    <w:rsid w:val="00C43DEC"/>
    <w:rsid w:val="00C47355"/>
    <w:rsid w:val="00C50DB2"/>
    <w:rsid w:val="00C513DE"/>
    <w:rsid w:val="00C623BE"/>
    <w:rsid w:val="00C655D9"/>
    <w:rsid w:val="00C81007"/>
    <w:rsid w:val="00C825A1"/>
    <w:rsid w:val="00C83E85"/>
    <w:rsid w:val="00C84090"/>
    <w:rsid w:val="00C91307"/>
    <w:rsid w:val="00C97224"/>
    <w:rsid w:val="00CA5F43"/>
    <w:rsid w:val="00CA61F9"/>
    <w:rsid w:val="00CB11BF"/>
    <w:rsid w:val="00CB1EC3"/>
    <w:rsid w:val="00CB5342"/>
    <w:rsid w:val="00CB7527"/>
    <w:rsid w:val="00CC6F84"/>
    <w:rsid w:val="00CD1B2B"/>
    <w:rsid w:val="00CD6653"/>
    <w:rsid w:val="00CD7296"/>
    <w:rsid w:val="00CD72C3"/>
    <w:rsid w:val="00CE2533"/>
    <w:rsid w:val="00CE25AF"/>
    <w:rsid w:val="00CE2A9F"/>
    <w:rsid w:val="00CE2DE2"/>
    <w:rsid w:val="00CE3CC3"/>
    <w:rsid w:val="00CF08BA"/>
    <w:rsid w:val="00CF1DB4"/>
    <w:rsid w:val="00CF2997"/>
    <w:rsid w:val="00CF2F95"/>
    <w:rsid w:val="00CF35B0"/>
    <w:rsid w:val="00CF3A8B"/>
    <w:rsid w:val="00CF5E6D"/>
    <w:rsid w:val="00CF75EB"/>
    <w:rsid w:val="00D01083"/>
    <w:rsid w:val="00D03EC3"/>
    <w:rsid w:val="00D0445A"/>
    <w:rsid w:val="00D052F3"/>
    <w:rsid w:val="00D05A13"/>
    <w:rsid w:val="00D14B8E"/>
    <w:rsid w:val="00D172CF"/>
    <w:rsid w:val="00D203B9"/>
    <w:rsid w:val="00D219BC"/>
    <w:rsid w:val="00D32DCE"/>
    <w:rsid w:val="00D3445B"/>
    <w:rsid w:val="00D35AFD"/>
    <w:rsid w:val="00D408D3"/>
    <w:rsid w:val="00D44785"/>
    <w:rsid w:val="00D45A06"/>
    <w:rsid w:val="00D50213"/>
    <w:rsid w:val="00D56246"/>
    <w:rsid w:val="00D57995"/>
    <w:rsid w:val="00D66AD4"/>
    <w:rsid w:val="00D7093F"/>
    <w:rsid w:val="00D744A4"/>
    <w:rsid w:val="00D86338"/>
    <w:rsid w:val="00D90419"/>
    <w:rsid w:val="00D941DC"/>
    <w:rsid w:val="00D9568B"/>
    <w:rsid w:val="00D979E8"/>
    <w:rsid w:val="00DA1E56"/>
    <w:rsid w:val="00DA3799"/>
    <w:rsid w:val="00DA47B2"/>
    <w:rsid w:val="00DB026C"/>
    <w:rsid w:val="00DB0C5A"/>
    <w:rsid w:val="00DB3BC5"/>
    <w:rsid w:val="00DB497D"/>
    <w:rsid w:val="00DB4FF4"/>
    <w:rsid w:val="00DB7F3D"/>
    <w:rsid w:val="00DC409F"/>
    <w:rsid w:val="00DC5B9A"/>
    <w:rsid w:val="00DD5509"/>
    <w:rsid w:val="00DD74A1"/>
    <w:rsid w:val="00DE504E"/>
    <w:rsid w:val="00DE5D52"/>
    <w:rsid w:val="00DE6594"/>
    <w:rsid w:val="00DE7808"/>
    <w:rsid w:val="00E02955"/>
    <w:rsid w:val="00E05108"/>
    <w:rsid w:val="00E0757A"/>
    <w:rsid w:val="00E139FF"/>
    <w:rsid w:val="00E14325"/>
    <w:rsid w:val="00E1688E"/>
    <w:rsid w:val="00E2060F"/>
    <w:rsid w:val="00E22094"/>
    <w:rsid w:val="00E23A04"/>
    <w:rsid w:val="00E268E2"/>
    <w:rsid w:val="00E33BAC"/>
    <w:rsid w:val="00E40A15"/>
    <w:rsid w:val="00E42258"/>
    <w:rsid w:val="00E42EA3"/>
    <w:rsid w:val="00E44927"/>
    <w:rsid w:val="00E459C7"/>
    <w:rsid w:val="00E47547"/>
    <w:rsid w:val="00E53308"/>
    <w:rsid w:val="00E56168"/>
    <w:rsid w:val="00E61196"/>
    <w:rsid w:val="00E628DB"/>
    <w:rsid w:val="00E63995"/>
    <w:rsid w:val="00E64C9C"/>
    <w:rsid w:val="00E81C31"/>
    <w:rsid w:val="00EA083F"/>
    <w:rsid w:val="00EA49C0"/>
    <w:rsid w:val="00EA5457"/>
    <w:rsid w:val="00EB41C9"/>
    <w:rsid w:val="00EB44EF"/>
    <w:rsid w:val="00EB4A3A"/>
    <w:rsid w:val="00EB51C5"/>
    <w:rsid w:val="00EC1A9E"/>
    <w:rsid w:val="00EC1E3B"/>
    <w:rsid w:val="00EC4BB2"/>
    <w:rsid w:val="00EC599C"/>
    <w:rsid w:val="00ED4893"/>
    <w:rsid w:val="00EE000A"/>
    <w:rsid w:val="00EE239B"/>
    <w:rsid w:val="00EE76B8"/>
    <w:rsid w:val="00EF00EC"/>
    <w:rsid w:val="00EF1FB3"/>
    <w:rsid w:val="00EF2AE6"/>
    <w:rsid w:val="00EF52B9"/>
    <w:rsid w:val="00EF730E"/>
    <w:rsid w:val="00F0003E"/>
    <w:rsid w:val="00F0206F"/>
    <w:rsid w:val="00F03F46"/>
    <w:rsid w:val="00F03F95"/>
    <w:rsid w:val="00F0542A"/>
    <w:rsid w:val="00F06098"/>
    <w:rsid w:val="00F06895"/>
    <w:rsid w:val="00F076B1"/>
    <w:rsid w:val="00F07788"/>
    <w:rsid w:val="00F12F32"/>
    <w:rsid w:val="00F133C5"/>
    <w:rsid w:val="00F15115"/>
    <w:rsid w:val="00F173DB"/>
    <w:rsid w:val="00F20E5F"/>
    <w:rsid w:val="00F24CEB"/>
    <w:rsid w:val="00F35D8D"/>
    <w:rsid w:val="00F44134"/>
    <w:rsid w:val="00F44A05"/>
    <w:rsid w:val="00F50663"/>
    <w:rsid w:val="00F5588E"/>
    <w:rsid w:val="00F56AD1"/>
    <w:rsid w:val="00F6086E"/>
    <w:rsid w:val="00F62F16"/>
    <w:rsid w:val="00F66BAD"/>
    <w:rsid w:val="00F66EA0"/>
    <w:rsid w:val="00F70B23"/>
    <w:rsid w:val="00F7452A"/>
    <w:rsid w:val="00F82BC2"/>
    <w:rsid w:val="00F83F85"/>
    <w:rsid w:val="00F86F47"/>
    <w:rsid w:val="00F94B92"/>
    <w:rsid w:val="00FA005E"/>
    <w:rsid w:val="00FA180E"/>
    <w:rsid w:val="00FA1AC2"/>
    <w:rsid w:val="00FA3701"/>
    <w:rsid w:val="00FA55A7"/>
    <w:rsid w:val="00FA5B81"/>
    <w:rsid w:val="00FB0A2B"/>
    <w:rsid w:val="00FB0F02"/>
    <w:rsid w:val="00FB6139"/>
    <w:rsid w:val="00FC11F3"/>
    <w:rsid w:val="00FC14E7"/>
    <w:rsid w:val="00FC22DF"/>
    <w:rsid w:val="00FC615D"/>
    <w:rsid w:val="00FD1F0E"/>
    <w:rsid w:val="00FD3C19"/>
    <w:rsid w:val="00FD6FDD"/>
    <w:rsid w:val="00FE57E7"/>
    <w:rsid w:val="00FE73D1"/>
    <w:rsid w:val="00FF06F0"/>
    <w:rsid w:val="00FF2FFA"/>
    <w:rsid w:val="00FF4B60"/>
    <w:rsid w:val="00FF6A44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1339B"/>
  <w15:docId w15:val="{05198B30-AD52-4F27-9DA3-8E7B48DEF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9128BE"/>
    <w:rPr>
      <w:rFonts w:ascii="Source Sans Pro" w:hAnsi="Source Sans Pro" w:cs="Times New Roman"/>
      <w:color w:val="000000"/>
      <w:sz w:val="21"/>
      <w:szCs w:val="22"/>
      <w:lang w:eastAsia="en-US"/>
    </w:rPr>
  </w:style>
  <w:style w:type="paragraph" w:styleId="berschrift1">
    <w:name w:val="heading 1"/>
    <w:basedOn w:val="Standard"/>
    <w:next w:val="02Flietext"/>
    <w:link w:val="berschrift1Zchn"/>
    <w:uiPriority w:val="9"/>
    <w:rsid w:val="00543D0D"/>
    <w:pPr>
      <w:keepNext/>
      <w:keepLines/>
      <w:tabs>
        <w:tab w:val="left" w:pos="709"/>
      </w:tabs>
      <w:suppressAutoHyphens/>
      <w:spacing w:before="480" w:after="480" w:line="288" w:lineRule="auto"/>
      <w:ind w:left="709" w:right="1134" w:hanging="709"/>
      <w:outlineLvl w:val="0"/>
    </w:pPr>
    <w:rPr>
      <w:rFonts w:ascii="MultipleSans Alt IV Bold" w:eastAsia="Times New Roman" w:hAnsi="MultipleSans Alt IV Bold"/>
      <w:bCs/>
      <w:color w:val="1E59B8"/>
      <w:sz w:val="36"/>
      <w:szCs w:val="28"/>
    </w:rPr>
  </w:style>
  <w:style w:type="paragraph" w:styleId="berschrift2">
    <w:name w:val="heading 2"/>
    <w:basedOn w:val="Standard"/>
    <w:next w:val="02Flietext"/>
    <w:link w:val="berschrift2Zchn"/>
    <w:uiPriority w:val="9"/>
    <w:unhideWhenUsed/>
    <w:rsid w:val="00DD74A1"/>
    <w:pPr>
      <w:keepNext/>
      <w:keepLines/>
      <w:tabs>
        <w:tab w:val="left" w:pos="709"/>
      </w:tabs>
      <w:suppressAutoHyphens/>
      <w:spacing w:before="672" w:after="336" w:line="288" w:lineRule="auto"/>
      <w:ind w:left="709" w:right="1134" w:hanging="709"/>
      <w:outlineLvl w:val="1"/>
    </w:pPr>
    <w:rPr>
      <w:rFonts w:ascii="MultipleSans Alt IV Bold" w:eastAsia="Times New Roman" w:hAnsi="MultipleSans Alt IV Bold"/>
      <w:color w:val="1E59B8"/>
      <w:sz w:val="28"/>
      <w:szCs w:val="26"/>
    </w:rPr>
  </w:style>
  <w:style w:type="paragraph" w:styleId="berschrift3">
    <w:name w:val="heading 3"/>
    <w:aliases w:val="01 Überschrift 3"/>
    <w:basedOn w:val="Standard"/>
    <w:next w:val="02Flietext"/>
    <w:link w:val="berschrift3Zchn"/>
    <w:uiPriority w:val="9"/>
    <w:unhideWhenUsed/>
    <w:rsid w:val="005D5277"/>
    <w:pPr>
      <w:keepNext/>
      <w:keepLines/>
      <w:tabs>
        <w:tab w:val="left" w:pos="709"/>
      </w:tabs>
      <w:suppressAutoHyphens/>
      <w:spacing w:before="576" w:after="288" w:line="288" w:lineRule="auto"/>
      <w:ind w:left="709" w:right="1134" w:hanging="709"/>
      <w:outlineLvl w:val="2"/>
    </w:pPr>
    <w:rPr>
      <w:rFonts w:eastAsia="Times New Roman"/>
      <w:b/>
    </w:rPr>
  </w:style>
  <w:style w:type="paragraph" w:styleId="berschrift4">
    <w:name w:val="heading 4"/>
    <w:basedOn w:val="berschrift3"/>
    <w:next w:val="02Flietext"/>
    <w:link w:val="berschrift4Zchn"/>
    <w:uiPriority w:val="9"/>
    <w:unhideWhenUsed/>
    <w:rsid w:val="00535694"/>
    <w:pPr>
      <w:spacing w:before="0" w:after="0"/>
      <w:outlineLvl w:val="3"/>
    </w:pPr>
  </w:style>
  <w:style w:type="paragraph" w:styleId="berschrift5">
    <w:name w:val="heading 5"/>
    <w:basedOn w:val="Standard"/>
    <w:next w:val="02Flietext"/>
    <w:link w:val="berschrift5Zchn"/>
    <w:uiPriority w:val="9"/>
    <w:unhideWhenUsed/>
    <w:rsid w:val="000846C0"/>
    <w:pPr>
      <w:keepNext/>
      <w:keepLines/>
      <w:tabs>
        <w:tab w:val="left" w:pos="993"/>
      </w:tabs>
      <w:suppressAutoHyphens/>
      <w:spacing w:before="288" w:after="144" w:line="288" w:lineRule="auto"/>
      <w:ind w:left="992" w:right="1134" w:hanging="992"/>
      <w:outlineLvl w:val="4"/>
    </w:pPr>
    <w:rPr>
      <w:rFonts w:eastAsia="Times New Roman"/>
      <w:i/>
      <w:color w:val="auto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0846C0"/>
    <w:pPr>
      <w:keepNext/>
      <w:keepLines/>
      <w:tabs>
        <w:tab w:val="left" w:pos="993"/>
      </w:tabs>
      <w:suppressAutoHyphens/>
      <w:spacing w:before="288" w:after="144" w:line="288" w:lineRule="auto"/>
      <w:ind w:left="992" w:right="1134" w:hanging="992"/>
      <w:outlineLvl w:val="5"/>
    </w:pPr>
    <w:rPr>
      <w:rFonts w:eastAsia="Times New Roman"/>
      <w:i/>
      <w:iCs/>
      <w:color w:val="auto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0846C0"/>
    <w:pPr>
      <w:keepNext/>
      <w:keepLines/>
      <w:tabs>
        <w:tab w:val="left" w:pos="993"/>
      </w:tabs>
      <w:suppressAutoHyphens/>
      <w:spacing w:before="288" w:after="144" w:line="288" w:lineRule="auto"/>
      <w:ind w:left="992" w:hanging="992"/>
      <w:outlineLvl w:val="6"/>
    </w:pPr>
    <w:rPr>
      <w:rFonts w:eastAsia="Times New Roman"/>
      <w:i/>
      <w:iCs/>
      <w:color w:val="auto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0846C0"/>
    <w:pPr>
      <w:keepNext/>
      <w:keepLines/>
      <w:tabs>
        <w:tab w:val="left" w:pos="993"/>
      </w:tabs>
      <w:suppressAutoHyphens/>
      <w:spacing w:before="288" w:after="144" w:line="288" w:lineRule="auto"/>
      <w:ind w:left="992" w:hanging="992"/>
      <w:outlineLvl w:val="7"/>
    </w:pPr>
    <w:rPr>
      <w:rFonts w:eastAsia="Times New Roman"/>
      <w:i/>
      <w:iCs/>
      <w:color w:val="auto"/>
      <w:szCs w:val="24"/>
    </w:rPr>
  </w:style>
  <w:style w:type="paragraph" w:styleId="berschrift9">
    <w:name w:val="heading 9"/>
    <w:basedOn w:val="Standard"/>
    <w:next w:val="02Flietext"/>
    <w:link w:val="berschrift9Zchn"/>
    <w:uiPriority w:val="9"/>
    <w:unhideWhenUsed/>
    <w:rsid w:val="000846C0"/>
    <w:pPr>
      <w:keepNext/>
      <w:keepLines/>
      <w:tabs>
        <w:tab w:val="left" w:pos="993"/>
      </w:tabs>
      <w:suppressAutoHyphens/>
      <w:spacing w:before="288" w:after="144" w:line="288" w:lineRule="auto"/>
      <w:outlineLvl w:val="8"/>
    </w:pPr>
    <w:rPr>
      <w:rFonts w:eastAsia="Times New Roman"/>
      <w:i/>
      <w:iCs/>
      <w:color w:val="auto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43D0D"/>
    <w:rPr>
      <w:rFonts w:ascii="MultipleSans Alt IV Bold" w:eastAsia="Times New Roman" w:hAnsi="MultipleSans Alt IV Bold" w:cs="Times New Roman"/>
      <w:bCs/>
      <w:color w:val="1E59B8"/>
      <w:sz w:val="36"/>
      <w:szCs w:val="28"/>
      <w:lang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D74A1"/>
    <w:rPr>
      <w:rFonts w:ascii="MultipleSans Alt IV Bold" w:eastAsia="Times New Roman" w:hAnsi="MultipleSans Alt IV Bold" w:cs="Times New Roman"/>
      <w:color w:val="1E59B8"/>
      <w:sz w:val="28"/>
      <w:szCs w:val="26"/>
      <w:lang w:eastAsia="en-US"/>
    </w:rPr>
  </w:style>
  <w:style w:type="character" w:customStyle="1" w:styleId="berschrift3Zchn">
    <w:name w:val="Überschrift 3 Zchn"/>
    <w:aliases w:val="01 Überschrift 3 Zchn"/>
    <w:basedOn w:val="Absatz-Standardschriftart"/>
    <w:link w:val="berschrift3"/>
    <w:uiPriority w:val="9"/>
    <w:rsid w:val="005D5277"/>
    <w:rPr>
      <w:rFonts w:ascii="Source Sans Pro" w:eastAsia="Times New Roman" w:hAnsi="Source Sans Pro" w:cs="Times New Roman"/>
      <w:b/>
      <w:color w:val="000000"/>
      <w:sz w:val="21"/>
      <w:szCs w:val="22"/>
      <w:lang w:eastAsia="en-US"/>
    </w:rPr>
  </w:style>
  <w:style w:type="paragraph" w:customStyle="1" w:styleId="01berschrift1dblau">
    <w:name w:val="01 Überschrift 1 d'blau"/>
    <w:basedOn w:val="02Flietext"/>
    <w:next w:val="02Flietext"/>
    <w:qFormat/>
    <w:rsid w:val="005D5277"/>
    <w:rPr>
      <w:color w:val="003764" w:themeColor="accent1"/>
      <w:sz w:val="32"/>
    </w:rPr>
  </w:style>
  <w:style w:type="paragraph" w:customStyle="1" w:styleId="02Flietext">
    <w:name w:val="02 Fließtext"/>
    <w:basedOn w:val="Standard"/>
    <w:qFormat/>
    <w:rsid w:val="00B05B54"/>
    <w:pPr>
      <w:spacing w:after="180" w:line="288" w:lineRule="auto"/>
      <w:ind w:right="-1"/>
    </w:pPr>
    <w:rPr>
      <w:color w:val="606060" w:themeColor="tex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35694"/>
    <w:rPr>
      <w:rFonts w:ascii="MultipleSlab Alt II Bold" w:eastAsia="Times New Roman" w:hAnsi="MultipleSlab Alt II Bold" w:cs="Times New Roman"/>
      <w:color w:val="000000"/>
      <w:sz w:val="22"/>
      <w:szCs w:val="22"/>
      <w:lang w:eastAsia="en-US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846C0"/>
    <w:rPr>
      <w:rFonts w:ascii="Times New Roman" w:eastAsia="Times New Roman" w:hAnsi="Times New Roman" w:cs="Times New Roman"/>
      <w:i/>
      <w:sz w:val="24"/>
      <w:szCs w:val="22"/>
      <w:lang w:eastAsia="en-US"/>
    </w:rPr>
  </w:style>
  <w:style w:type="paragraph" w:customStyle="1" w:styleId="02FlietextEinzug">
    <w:name w:val="02 Fließtext Einzug"/>
    <w:basedOn w:val="Standard"/>
    <w:qFormat/>
    <w:rsid w:val="008728CC"/>
    <w:pPr>
      <w:spacing w:after="180" w:line="288" w:lineRule="auto"/>
      <w:ind w:firstLine="284"/>
      <w:jc w:val="both"/>
    </w:pPr>
  </w:style>
  <w:style w:type="paragraph" w:customStyle="1" w:styleId="05Aufzhlung">
    <w:name w:val="05 Aufzählung"/>
    <w:basedOn w:val="Standard"/>
    <w:qFormat/>
    <w:rsid w:val="003D2212"/>
    <w:pPr>
      <w:numPr>
        <w:numId w:val="14"/>
      </w:numPr>
      <w:tabs>
        <w:tab w:val="left" w:pos="567"/>
      </w:tabs>
      <w:spacing w:before="180" w:after="180" w:line="360" w:lineRule="auto"/>
      <w:ind w:left="568" w:hanging="284"/>
      <w:contextualSpacing/>
    </w:pPr>
    <w:rPr>
      <w:color w:val="606060" w:themeColor="text1"/>
    </w:rPr>
  </w:style>
  <w:style w:type="paragraph" w:customStyle="1" w:styleId="01berschrift3fett">
    <w:name w:val="01 Überschrift 3 fett"/>
    <w:basedOn w:val="02Flietext"/>
    <w:next w:val="02Flietext"/>
    <w:qFormat/>
    <w:rsid w:val="005D5277"/>
    <w:rPr>
      <w:b/>
    </w:rPr>
  </w:style>
  <w:style w:type="character" w:customStyle="1" w:styleId="06fetttrkis">
    <w:name w:val="06 fett türkis"/>
    <w:basedOn w:val="Absatz-Standardschriftart"/>
    <w:uiPriority w:val="1"/>
    <w:qFormat/>
    <w:rsid w:val="00B67D8F"/>
    <w:rPr>
      <w:b/>
      <w:color w:val="00B2CA" w:themeColor="accent2"/>
    </w:rPr>
  </w:style>
  <w:style w:type="character" w:customStyle="1" w:styleId="06fettrot">
    <w:name w:val="06 fett rot"/>
    <w:basedOn w:val="06fetttrkis"/>
    <w:uiPriority w:val="1"/>
    <w:qFormat/>
    <w:rsid w:val="00B67D8F"/>
    <w:rPr>
      <w:b/>
      <w:color w:val="EA344D" w:themeColor="accent3"/>
    </w:rPr>
  </w:style>
  <w:style w:type="character" w:styleId="Hyperlink">
    <w:name w:val="Hyperlink"/>
    <w:uiPriority w:val="99"/>
    <w:unhideWhenUsed/>
    <w:rsid w:val="00B67D8F"/>
    <w:rPr>
      <w:color w:val="00B2CA" w:themeColor="accent2"/>
      <w:u w:val="single"/>
    </w:rPr>
  </w:style>
  <w:style w:type="character" w:customStyle="1" w:styleId="06fettgrau">
    <w:name w:val="06 fett grau"/>
    <w:basedOn w:val="06fetttrkis"/>
    <w:uiPriority w:val="1"/>
    <w:qFormat/>
    <w:rsid w:val="00B67D8F"/>
    <w:rPr>
      <w:b/>
      <w:color w:val="606060" w:themeColor="text1"/>
    </w:rPr>
  </w:style>
  <w:style w:type="table" w:customStyle="1" w:styleId="Tabelle1">
    <w:name w:val="Tabelle 1"/>
    <w:basedOn w:val="NormaleTabelle"/>
    <w:uiPriority w:val="60"/>
    <w:rsid w:val="00A40E4E"/>
    <w:pPr>
      <w:spacing w:before="72" w:after="72" w:line="288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  <w:i/>
      </w:rPr>
      <w:tblPr/>
      <w:tcPr>
        <w:shd w:val="clear" w:color="auto" w:fill="FFFFF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shd w:val="clear" w:color="auto" w:fill="FFFFFF"/>
      </w:tcPr>
    </w:tblStylePr>
    <w:tblStylePr w:type="firstCol">
      <w:rPr>
        <w:b w:val="0"/>
        <w:bCs/>
      </w:rPr>
      <w:tblPr/>
      <w:tcPr>
        <w:shd w:val="clear" w:color="auto" w:fill="FFFFFF"/>
      </w:tcPr>
    </w:tblStylePr>
    <w:tblStylePr w:type="lastCol">
      <w:rPr>
        <w:b w:val="0"/>
        <w:bCs/>
      </w:rPr>
      <w:tblPr/>
      <w:tcPr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FFFFF"/>
      </w:tcPr>
    </w:tblStylePr>
  </w:style>
  <w:style w:type="paragraph" w:customStyle="1" w:styleId="01berschrift2dblaufett">
    <w:name w:val="01 Überschrift 2 d'blau fett"/>
    <w:basedOn w:val="02Flietext"/>
    <w:qFormat/>
    <w:rsid w:val="00104AE2"/>
    <w:rPr>
      <w:b/>
      <w:color w:val="003764" w:themeColor="accent1"/>
    </w:rPr>
  </w:style>
  <w:style w:type="paragraph" w:customStyle="1" w:styleId="berschrift1ohne">
    <w:name w:val="Überschrift 1_ohne"/>
    <w:basedOn w:val="Standard"/>
    <w:next w:val="02Flietext"/>
    <w:rsid w:val="00461688"/>
    <w:pPr>
      <w:keepNext/>
      <w:keepLines/>
      <w:tabs>
        <w:tab w:val="left" w:pos="709"/>
      </w:tabs>
      <w:suppressAutoHyphens/>
      <w:spacing w:after="720" w:line="288" w:lineRule="auto"/>
      <w:ind w:right="1134"/>
    </w:pPr>
    <w:rPr>
      <w:sz w:val="36"/>
      <w:szCs w:val="36"/>
    </w:rPr>
  </w:style>
  <w:style w:type="paragraph" w:customStyle="1" w:styleId="01berschrift2dgraufett">
    <w:name w:val="01 Überschrift 2 d'grau fett"/>
    <w:basedOn w:val="01berschrift2dblaufett"/>
    <w:next w:val="02Flietext"/>
    <w:qFormat/>
    <w:rsid w:val="00104AE2"/>
    <w:rPr>
      <w:color w:val="606060" w:themeColor="text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FF7637"/>
    <w:rPr>
      <w:rFonts w:ascii="Tahoma" w:hAnsi="Tahoma" w:cs="Tahoma"/>
      <w:sz w:val="16"/>
      <w:szCs w:val="16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FF7637"/>
    <w:pPr>
      <w:spacing w:after="100"/>
      <w:ind w:left="1920"/>
    </w:p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FF7637"/>
    <w:rPr>
      <w:rFonts w:ascii="Tahoma" w:hAnsi="Tahoma" w:cs="Tahoma"/>
      <w:color w:val="000000"/>
      <w:sz w:val="16"/>
      <w:szCs w:val="16"/>
    </w:rPr>
  </w:style>
  <w:style w:type="table" w:styleId="Tabellenraster">
    <w:name w:val="Table Grid"/>
    <w:basedOn w:val="NormaleTabelle"/>
    <w:uiPriority w:val="59"/>
    <w:rsid w:val="007D69F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</w:rPr>
    </w:tblStylePr>
  </w:style>
  <w:style w:type="paragraph" w:customStyle="1" w:styleId="03TabelleText10pt">
    <w:name w:val="03 Tabelle Text 10pt"/>
    <w:basedOn w:val="02Flietext"/>
    <w:rsid w:val="00E40A15"/>
    <w:pPr>
      <w:spacing w:before="72" w:after="72" w:line="240" w:lineRule="auto"/>
    </w:pPr>
    <w:rPr>
      <w:bCs/>
      <w:sz w:val="20"/>
    </w:rPr>
  </w:style>
  <w:style w:type="table" w:customStyle="1" w:styleId="UnsichtbareTabelle">
    <w:name w:val="Unsichtbare Tabelle"/>
    <w:basedOn w:val="NormaleTabelle"/>
    <w:uiPriority w:val="60"/>
    <w:rsid w:val="00057A9C"/>
    <w:pPr>
      <w:spacing w:line="288" w:lineRule="auto"/>
    </w:pPr>
    <w:rPr>
      <w:rFonts w:ascii="Times New Roman" w:hAnsi="Times New Roman"/>
      <w:sz w:val="24"/>
      <w:szCs w:val="24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 w:val="0"/>
        <w:bCs/>
      </w:rPr>
      <w:tblPr/>
      <w:tcPr>
        <w:shd w:val="clear" w:color="auto" w:fill="FFFFFF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4B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4B31"/>
    <w:rPr>
      <w:rFonts w:ascii="Tahoma" w:hAnsi="Tahoma" w:cs="Tahoma"/>
      <w:color w:val="000000"/>
      <w:sz w:val="16"/>
      <w:szCs w:val="16"/>
    </w:rPr>
  </w:style>
  <w:style w:type="paragraph" w:customStyle="1" w:styleId="01berschrift2dgrau">
    <w:name w:val="01 Überschrift 2 d'grau"/>
    <w:basedOn w:val="01berschrift2dblaufett"/>
    <w:qFormat/>
    <w:rsid w:val="00A11813"/>
    <w:pPr>
      <w:spacing w:after="360"/>
      <w:contextualSpacing/>
    </w:pPr>
    <w:rPr>
      <w:b w:val="0"/>
      <w:color w:val="606060" w:themeColor="text1"/>
    </w:rPr>
  </w:style>
  <w:style w:type="paragraph" w:customStyle="1" w:styleId="01berschrift3trkisfett">
    <w:name w:val="01 Überschrift 3 türkis fett"/>
    <w:basedOn w:val="01berschrift3fett"/>
    <w:qFormat/>
    <w:rsid w:val="00B62908"/>
    <w:rPr>
      <w:color w:val="00B2CA" w:themeColor="accent2"/>
    </w:rPr>
  </w:style>
  <w:style w:type="paragraph" w:customStyle="1" w:styleId="01berschrift1dblaufettohneAbstand">
    <w:name w:val="01 Überschrift 1 d'blau fett ohne Abstand"/>
    <w:basedOn w:val="01berschrift1dblaufett"/>
    <w:qFormat/>
    <w:rsid w:val="001A5F81"/>
    <w:pPr>
      <w:spacing w:after="0"/>
    </w:pPr>
  </w:style>
  <w:style w:type="paragraph" w:customStyle="1" w:styleId="05Aufzhlungnummeriert">
    <w:name w:val="05 Aufzählung nummeriert"/>
    <w:basedOn w:val="05Aufzhlung"/>
    <w:autoRedefine/>
    <w:qFormat/>
    <w:rsid w:val="001E6CFE"/>
    <w:pPr>
      <w:numPr>
        <w:numId w:val="15"/>
      </w:numPr>
      <w:tabs>
        <w:tab w:val="left" w:pos="1134"/>
      </w:tabs>
      <w:ind w:left="568" w:hanging="284"/>
    </w:pPr>
  </w:style>
  <w:style w:type="numbering" w:customStyle="1" w:styleId="Nummerierung">
    <w:name w:val="Nummerierung"/>
    <w:uiPriority w:val="99"/>
    <w:rsid w:val="007F5DBB"/>
    <w:pPr>
      <w:numPr>
        <w:numId w:val="1"/>
      </w:numPr>
    </w:pPr>
  </w:style>
  <w:style w:type="character" w:styleId="Funotenzeichen">
    <w:name w:val="footnote reference"/>
    <w:basedOn w:val="Absatz-Standardschriftart"/>
    <w:uiPriority w:val="99"/>
    <w:semiHidden/>
    <w:unhideWhenUsed/>
    <w:rsid w:val="00645518"/>
    <w:rPr>
      <w:vertAlign w:val="superscript"/>
    </w:rPr>
  </w:style>
  <w:style w:type="paragraph" w:customStyle="1" w:styleId="04Blockzitat1">
    <w:name w:val="04 Blockzitat 1"/>
    <w:basedOn w:val="Standard"/>
    <w:qFormat/>
    <w:rsid w:val="00996E3F"/>
    <w:pPr>
      <w:spacing w:before="144" w:after="144" w:line="288" w:lineRule="auto"/>
      <w:ind w:left="709" w:hanging="57"/>
      <w:jc w:val="both"/>
    </w:pPr>
  </w:style>
  <w:style w:type="table" w:customStyle="1" w:styleId="HelleSchattierung-Akzent11">
    <w:name w:val="Helle Schattierung - Akzent 11"/>
    <w:basedOn w:val="NormaleTabelle"/>
    <w:uiPriority w:val="60"/>
    <w:rsid w:val="00A40E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berschrift2ohne">
    <w:name w:val="Überschrift 2_ohne"/>
    <w:basedOn w:val="berschrift2"/>
    <w:rsid w:val="00481F0E"/>
    <w:pPr>
      <w:outlineLvl w:val="9"/>
    </w:pPr>
  </w:style>
  <w:style w:type="table" w:customStyle="1" w:styleId="MittlereSchattierung11">
    <w:name w:val="Mittlere Schattierung 11"/>
    <w:basedOn w:val="NormaleTabelle"/>
    <w:uiPriority w:val="63"/>
    <w:rsid w:val="0004572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FFF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berschrift6Zchn">
    <w:name w:val="Überschrift 6 Zchn"/>
    <w:basedOn w:val="Absatz-Standardschriftart"/>
    <w:link w:val="berschrift6"/>
    <w:uiPriority w:val="9"/>
    <w:rsid w:val="000846C0"/>
    <w:rPr>
      <w:rFonts w:ascii="Times New Roman" w:eastAsia="Times New Roman" w:hAnsi="Times New Roman" w:cs="Times New Roman"/>
      <w:i/>
      <w:iCs/>
      <w:sz w:val="24"/>
      <w:szCs w:val="22"/>
      <w:lang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0846C0"/>
    <w:rPr>
      <w:rFonts w:ascii="Times New Roman" w:eastAsia="Times New Roman" w:hAnsi="Times New Roman" w:cs="Times New Roman"/>
      <w:i/>
      <w:iCs/>
      <w:sz w:val="24"/>
      <w:szCs w:val="22"/>
      <w:lang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0846C0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0846C0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customStyle="1" w:styleId="03TabelleKopfzeile12pt">
    <w:name w:val="03 Tabelle Kopfzeile 12pt"/>
    <w:basedOn w:val="03TabelleText10pt"/>
    <w:rsid w:val="00875956"/>
    <w:rPr>
      <w:sz w:val="24"/>
    </w:rPr>
  </w:style>
  <w:style w:type="paragraph" w:customStyle="1" w:styleId="02FlietextErsterAbsatz">
    <w:name w:val="02 Fließtext Erster Absatz"/>
    <w:basedOn w:val="02FlietextEinzug"/>
    <w:rsid w:val="00875956"/>
    <w:pPr>
      <w:ind w:firstLine="0"/>
    </w:p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A6227B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E22094"/>
    <w:rPr>
      <w:color w:val="808080"/>
    </w:rPr>
  </w:style>
  <w:style w:type="paragraph" w:customStyle="1" w:styleId="09Fuzeile">
    <w:name w:val="09 Fußzeile"/>
    <w:basedOn w:val="Standard"/>
    <w:qFormat/>
    <w:rsid w:val="006C116F"/>
    <w:pPr>
      <w:tabs>
        <w:tab w:val="center" w:pos="4253"/>
        <w:tab w:val="right" w:pos="8505"/>
      </w:tabs>
    </w:pPr>
    <w:rPr>
      <w:sz w:val="14"/>
    </w:rPr>
  </w:style>
  <w:style w:type="paragraph" w:customStyle="1" w:styleId="01berschrift1dblaufett">
    <w:name w:val="01 Überschrift 1 d'blau fett"/>
    <w:basedOn w:val="02Flietext"/>
    <w:next w:val="02Flietext"/>
    <w:qFormat/>
    <w:rsid w:val="0091280B"/>
    <w:rPr>
      <w:b/>
      <w:color w:val="003764" w:themeColor="accent1"/>
      <w:sz w:val="32"/>
    </w:rPr>
  </w:style>
  <w:style w:type="paragraph" w:styleId="Kopfzeile">
    <w:name w:val="header"/>
    <w:basedOn w:val="Standard"/>
    <w:link w:val="KopfzeileZchn"/>
    <w:uiPriority w:val="99"/>
    <w:unhideWhenUsed/>
    <w:rsid w:val="004B20F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B20F4"/>
    <w:rPr>
      <w:rFonts w:ascii="Source Sans Pro" w:hAnsi="Source Sans Pro" w:cs="Times New Roman"/>
      <w:color w:val="000000"/>
      <w:sz w:val="21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23574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35740"/>
    <w:rPr>
      <w:rFonts w:ascii="Source Sans Pro" w:hAnsi="Source Sans Pro" w:cs="Times New Roman"/>
      <w:color w:val="000000"/>
      <w:sz w:val="21"/>
      <w:szCs w:val="22"/>
      <w:lang w:eastAsia="en-US"/>
    </w:rPr>
  </w:style>
  <w:style w:type="paragraph" w:styleId="Listenabsatz">
    <w:name w:val="List Paragraph"/>
    <w:basedOn w:val="Standard"/>
    <w:uiPriority w:val="34"/>
    <w:rsid w:val="00A26BD4"/>
    <w:pPr>
      <w:ind w:left="720"/>
      <w:contextualSpacing/>
    </w:pPr>
  </w:style>
  <w:style w:type="paragraph" w:styleId="berarbeitung">
    <w:name w:val="Revision"/>
    <w:hidden/>
    <w:uiPriority w:val="99"/>
    <w:semiHidden/>
    <w:rsid w:val="005E4C15"/>
    <w:rPr>
      <w:rFonts w:ascii="Source Sans Pro" w:hAnsi="Source Sans Pro" w:cs="Times New Roman"/>
      <w:color w:val="000000"/>
      <w:sz w:val="21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4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8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5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40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52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nhha.kuhn\Desktop\Dokument_Vorlage%20(1).dotx" TargetMode="External"/></Relationships>
</file>

<file path=word/theme/theme1.xml><?xml version="1.0" encoding="utf-8"?>
<a:theme xmlns:a="http://schemas.openxmlformats.org/drawingml/2006/main" name="Larissa-Design">
  <a:themeElements>
    <a:clrScheme name="GFN Word">
      <a:dk1>
        <a:srgbClr val="606060"/>
      </a:dk1>
      <a:lt1>
        <a:sysClr val="window" lastClr="FFFFFF"/>
      </a:lt1>
      <a:dk2>
        <a:srgbClr val="000000"/>
      </a:dk2>
      <a:lt2>
        <a:srgbClr val="EEEEEE"/>
      </a:lt2>
      <a:accent1>
        <a:srgbClr val="003764"/>
      </a:accent1>
      <a:accent2>
        <a:srgbClr val="00B2CA"/>
      </a:accent2>
      <a:accent3>
        <a:srgbClr val="EA344D"/>
      </a:accent3>
      <a:accent4>
        <a:srgbClr val="F6F1EE"/>
      </a:accent4>
      <a:accent5>
        <a:srgbClr val="4D4D4D"/>
      </a:accent5>
      <a:accent6>
        <a:srgbClr val="92D050"/>
      </a:accent6>
      <a:hlink>
        <a:srgbClr val="003764"/>
      </a:hlink>
      <a:folHlink>
        <a:srgbClr val="00B2CA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Fah07</b:Tag>
    <b:SourceType>Book</b:SourceType>
    <b:Guid>{834DEC99-2ED4-4C04-B6C7-EFAB5EF7490C}</b:Guid>
    <b:Author>
      <b:Author>
        <b:NameList>
          <b:Person>
            <b:Last>Fahnenstich</b:Last>
            <b:First>Klaus</b:First>
          </b:Person>
          <b:Person>
            <b:Last>Haselier</b:Last>
            <b:First>G.</b:First>
            <b:Middle>Rainer</b:Middle>
          </b:Person>
        </b:NameList>
      </b:Author>
    </b:Author>
    <b:Title>Microsoft Home and Student 2007</b:Title>
    <b:Year>2007</b:Year>
    <b:Publisher>Microsoft Press Deutschland</b:Publisher>
    <b:RefOrder>1</b:RefOrder>
  </b:Source>
  <b:Source>
    <b:Tag>Kar08</b:Tag>
    <b:SourceType>Book</b:SourceType>
    <b:Guid>{3F786A75-D253-4E8B-B3C1-C06053D4007B}</b:Guid>
    <b:Author>
      <b:Author>
        <b:NameList>
          <b:Person>
            <b:Last>Karmasin</b:Last>
            <b:First>Matthias</b:First>
          </b:Person>
          <b:Person>
            <b:Last>Ribing</b:Last>
            <b:First>Rainer</b:First>
          </b:Person>
        </b:NameList>
      </b:Author>
    </b:Author>
    <b:Title>Die Gestaltung wissenschaftlicher Arbeiten</b:Title>
    <b:Year>2008</b:Year>
    <b:Publisher>UTB</b:Publisher>
    <b:RefOrder>2</b:RefOrder>
  </b:Source>
  <b:Source>
    <b:Tag>Nic07</b:Tag>
    <b:SourceType>Book</b:SourceType>
    <b:Guid>{D66CF751-CDA7-462A-B705-9BD418AAD4CE}</b:Guid>
    <b:Author>
      <b:Author>
        <b:NameList>
          <b:Person>
            <b:Last>Nicol</b:Last>
            <b:First>Natascha</b:First>
          </b:Person>
          <b:Person>
            <b:Last>Albrecht</b:Last>
            <b:First>Ralf</b:First>
          </b:Person>
        </b:NameList>
      </b:Author>
    </b:Author>
    <b:Title>Wissenschaftliche Arbeiten schreiben mit Word 2007</b:Title>
    <b:Year>2007</b:Year>
    <b:Publisher>Addison-Wesley</b:Publisher>
    <b:RefOrder>3</b:RefOrder>
  </b:Source>
  <b:Source>
    <b:Tag>Rav04</b:Tag>
    <b:SourceType>Book</b:SourceType>
    <b:Guid>{3FABDF2F-E935-466F-A1B1-1F9B71AB6159}</b:Guid>
    <b:Author>
      <b:Author>
        <b:NameList>
          <b:Person>
            <b:Last>Ravens</b:Last>
            <b:First>Tobias</b:First>
          </b:Person>
        </b:NameList>
      </b:Author>
    </b:Author>
    <b:Title>Wissenschaftlich mit Word arbeiten</b:Title>
    <b:Year>2004</b:Year>
    <b:Publisher>Pearson Studium</b:Publisher>
    <b:RefOrder>4</b:RefOrder>
  </b:Source>
  <b:Source>
    <b:Tag>Eco07</b:Tag>
    <b:SourceType>Book</b:SourceType>
    <b:Guid>{55B0A983-ADA9-4569-86A8-6CE0E1E67FA1}</b:Guid>
    <b:Author>
      <b:Author>
        <b:NameList>
          <b:Person>
            <b:Last>Eco</b:Last>
            <b:First>Umberto</b:First>
          </b:Person>
        </b:NameList>
      </b:Author>
    </b:Author>
    <b:Title>Wie man eine wissenschaftliche Abschlussarbeit schreibt</b:Title>
    <b:Year>2007</b:Year>
    <b:Publisher>UTB</b:Publisher>
    <b:RefOrder>5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CCFFBD4DAE62409B3B5C6114BA21F0" ma:contentTypeVersion="17" ma:contentTypeDescription="Ein neues Dokument erstellen." ma:contentTypeScope="" ma:versionID="8d25d62273f0551ac66e9460a9d96fba">
  <xsd:schema xmlns:xsd="http://www.w3.org/2001/XMLSchema" xmlns:xs="http://www.w3.org/2001/XMLSchema" xmlns:p="http://schemas.microsoft.com/office/2006/metadata/properties" xmlns:ns2="b8349733-1698-4eee-8c1d-c3e40f1930d8" xmlns:ns3="d3861e48-e49a-4ada-8b25-d3f3c2965292" xmlns:ns4="be907e6a-9e30-4eae-95f4-8ddb6c7659f8" targetNamespace="http://schemas.microsoft.com/office/2006/metadata/properties" ma:root="true" ma:fieldsID="c0ab2df16ce2304785a8710a52e3f590" ns2:_="" ns3:_="" ns4:_="">
    <xsd:import namespace="b8349733-1698-4eee-8c1d-c3e40f1930d8"/>
    <xsd:import namespace="d3861e48-e49a-4ada-8b25-d3f3c2965292"/>
    <xsd:import namespace="be907e6a-9e30-4eae-95f4-8ddb6c7659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349733-1698-4eee-8c1d-c3e40f1930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Bildmarkierungen" ma:readOnly="false" ma:fieldId="{5cf76f15-5ced-4ddc-b409-7134ff3c332f}" ma:taxonomyMulti="true" ma:sspId="64dc172f-5128-49e2-82f9-a4403e9af2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861e48-e49a-4ada-8b25-d3f3c296529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907e6a-9e30-4eae-95f4-8ddb6c7659f8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55e4786c-a219-43a6-b9b6-a7b002964cdc}" ma:internalName="TaxCatchAll" ma:showField="CatchAllData" ma:web="d3861e48-e49a-4ada-8b25-d3f3c29652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907e6a-9e30-4eae-95f4-8ddb6c7659f8" xsi:nil="true"/>
    <lcf76f155ced4ddcb4097134ff3c332f xmlns="b8349733-1698-4eee-8c1d-c3e40f1930d8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546A26-196E-4591-B116-875C4D026C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13F008-BDB0-4154-ACCB-526D952ED3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349733-1698-4eee-8c1d-c3e40f1930d8"/>
    <ds:schemaRef ds:uri="d3861e48-e49a-4ada-8b25-d3f3c2965292"/>
    <ds:schemaRef ds:uri="be907e6a-9e30-4eae-95f4-8ddb6c7659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ECC8F8-B352-4BEA-80E6-DF45592CBAE9}">
  <ds:schemaRefs>
    <ds:schemaRef ds:uri="http://schemas.microsoft.com/office/2006/metadata/properties"/>
    <ds:schemaRef ds:uri="http://schemas.microsoft.com/office/infopath/2007/PartnerControls"/>
    <ds:schemaRef ds:uri="be907e6a-9e30-4eae-95f4-8ddb6c7659f8"/>
    <ds:schemaRef ds:uri="b8349733-1698-4eee-8c1d-c3e40f1930d8"/>
  </ds:schemaRefs>
</ds:datastoreItem>
</file>

<file path=customXml/itemProps4.xml><?xml version="1.0" encoding="utf-8"?>
<ds:datastoreItem xmlns:ds="http://schemas.openxmlformats.org/officeDocument/2006/customXml" ds:itemID="{3899A9B0-333E-408D-AA68-2FAC259C39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Dokument_Vorlage (1).dotx</Template>
  <TotalTime>0</TotalTime>
  <Pages>2</Pages>
  <Words>211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Dokumenten Vorlage für wissenschaftliche Arbeiten</vt:lpstr>
    </vt:vector>
  </TitlesOfParts>
  <Company>ollewolf.de</Company>
  <LinksUpToDate>false</LinksUpToDate>
  <CharactersWithSpaces>1541</CharactersWithSpaces>
  <SharedDoc>false</SharedDoc>
  <HLinks>
    <vt:vector size="414" baseType="variant">
      <vt:variant>
        <vt:i4>5111834</vt:i4>
      </vt:variant>
      <vt:variant>
        <vt:i4>456</vt:i4>
      </vt:variant>
      <vt:variant>
        <vt:i4>0</vt:i4>
      </vt:variant>
      <vt:variant>
        <vt:i4>5</vt:i4>
      </vt:variant>
      <vt:variant>
        <vt:lpwstr>http://www.fernuni.me/wissenschaftliche-texte-schreiben/diplomarbeit-drucken-binden-abgeben.html</vt:lpwstr>
      </vt:variant>
      <vt:variant>
        <vt:lpwstr/>
      </vt:variant>
      <vt:variant>
        <vt:i4>1441846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_Toc374601114</vt:lpwstr>
      </vt:variant>
      <vt:variant>
        <vt:i4>1441846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_Toc374601113</vt:lpwstr>
      </vt:variant>
      <vt:variant>
        <vt:i4>1441846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_Toc374601112</vt:lpwstr>
      </vt:variant>
      <vt:variant>
        <vt:i4>1441846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_Toc374601111</vt:lpwstr>
      </vt:variant>
      <vt:variant>
        <vt:i4>1441846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_Toc374601110</vt:lpwstr>
      </vt:variant>
      <vt:variant>
        <vt:i4>1507382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_Toc374601109</vt:lpwstr>
      </vt:variant>
      <vt:variant>
        <vt:i4>1507382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_Toc374601108</vt:lpwstr>
      </vt:variant>
      <vt:variant>
        <vt:i4>1507382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_Toc374601107</vt:lpwstr>
      </vt:variant>
      <vt:variant>
        <vt:i4>1507382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_Toc374601106</vt:lpwstr>
      </vt:variant>
      <vt:variant>
        <vt:i4>1507382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_Toc374601105</vt:lpwstr>
      </vt:variant>
      <vt:variant>
        <vt:i4>1507382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_Toc374601104</vt:lpwstr>
      </vt:variant>
      <vt:variant>
        <vt:i4>1507382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_Toc374601103</vt:lpwstr>
      </vt:variant>
      <vt:variant>
        <vt:i4>1507382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_Toc374601102</vt:lpwstr>
      </vt:variant>
      <vt:variant>
        <vt:i4>1507382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_Toc374601101</vt:lpwstr>
      </vt:variant>
      <vt:variant>
        <vt:i4>1507382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_Toc374601100</vt:lpwstr>
      </vt:variant>
      <vt:variant>
        <vt:i4>1966135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_Toc374601099</vt:lpwstr>
      </vt:variant>
      <vt:variant>
        <vt:i4>1966135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_Toc374601098</vt:lpwstr>
      </vt:variant>
      <vt:variant>
        <vt:i4>1966135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_Toc374601097</vt:lpwstr>
      </vt:variant>
      <vt:variant>
        <vt:i4>1966135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_Toc374601096</vt:lpwstr>
      </vt:variant>
      <vt:variant>
        <vt:i4>1966135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_Toc374601095</vt:lpwstr>
      </vt:variant>
      <vt:variant>
        <vt:i4>1966135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_Toc374601094</vt:lpwstr>
      </vt:variant>
      <vt:variant>
        <vt:i4>1966135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_Toc374601093</vt:lpwstr>
      </vt:variant>
      <vt:variant>
        <vt:i4>1966135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_Toc374601092</vt:lpwstr>
      </vt:variant>
      <vt:variant>
        <vt:i4>1966135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_Toc374601091</vt:lpwstr>
      </vt:variant>
      <vt:variant>
        <vt:i4>1966135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_Toc374601090</vt:lpwstr>
      </vt:variant>
      <vt:variant>
        <vt:i4>2031671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_Toc374601089</vt:lpwstr>
      </vt:variant>
      <vt:variant>
        <vt:i4>2031671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_Toc374601088</vt:lpwstr>
      </vt:variant>
      <vt:variant>
        <vt:i4>2031671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_Toc374601087</vt:lpwstr>
      </vt:variant>
      <vt:variant>
        <vt:i4>2031671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_Toc374601086</vt:lpwstr>
      </vt:variant>
      <vt:variant>
        <vt:i4>2031671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_Toc374601085</vt:lpwstr>
      </vt:variant>
      <vt:variant>
        <vt:i4>2031671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_Toc374601084</vt:lpwstr>
      </vt:variant>
      <vt:variant>
        <vt:i4>2031671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_Toc374601083</vt:lpwstr>
      </vt:variant>
      <vt:variant>
        <vt:i4>2031671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_Toc374601082</vt:lpwstr>
      </vt:variant>
      <vt:variant>
        <vt:i4>2031671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_Toc374601081</vt:lpwstr>
      </vt:variant>
      <vt:variant>
        <vt:i4>2031671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_Toc374601080</vt:lpwstr>
      </vt:variant>
      <vt:variant>
        <vt:i4>1048631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_Toc374601079</vt:lpwstr>
      </vt:variant>
      <vt:variant>
        <vt:i4>1048631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_Toc374601078</vt:lpwstr>
      </vt:variant>
      <vt:variant>
        <vt:i4>1048631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_Toc374601077</vt:lpwstr>
      </vt:variant>
      <vt:variant>
        <vt:i4>1048631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_Toc374601076</vt:lpwstr>
      </vt:variant>
      <vt:variant>
        <vt:i4>1048631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_Toc374601075</vt:lpwstr>
      </vt:variant>
      <vt:variant>
        <vt:i4>1048631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_Toc374601074</vt:lpwstr>
      </vt:variant>
      <vt:variant>
        <vt:i4>1048631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_Toc374601073</vt:lpwstr>
      </vt:variant>
      <vt:variant>
        <vt:i4>1048631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_Toc374601072</vt:lpwstr>
      </vt:variant>
      <vt:variant>
        <vt:i4>1048631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_Toc374601071</vt:lpwstr>
      </vt:variant>
      <vt:variant>
        <vt:i4>1048631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_Toc374601070</vt:lpwstr>
      </vt:variant>
      <vt:variant>
        <vt:i4>1114167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_Toc374601069</vt:lpwstr>
      </vt:variant>
      <vt:variant>
        <vt:i4>1114167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_Toc374601068</vt:lpwstr>
      </vt:variant>
      <vt:variant>
        <vt:i4>1114167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_Toc374601067</vt:lpwstr>
      </vt:variant>
      <vt:variant>
        <vt:i4>1114167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_Toc374601066</vt:lpwstr>
      </vt:variant>
      <vt:variant>
        <vt:i4>1114167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_Toc374601065</vt:lpwstr>
      </vt:variant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_Toc374601064</vt:lpwstr>
      </vt:variant>
      <vt:variant>
        <vt:i4>1114167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_Toc374601063</vt:lpwstr>
      </vt:variant>
      <vt:variant>
        <vt:i4>1114167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_Toc374601062</vt:lpwstr>
      </vt:variant>
      <vt:variant>
        <vt:i4>1114167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_Toc374601061</vt:lpwstr>
      </vt:variant>
      <vt:variant>
        <vt:i4>1114167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_Toc374601060</vt:lpwstr>
      </vt:variant>
      <vt:variant>
        <vt:i4>1179703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_Toc374601059</vt:lpwstr>
      </vt:variant>
      <vt:variant>
        <vt:i4>1179703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_Toc374601058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_Toc374601057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_Toc374601056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_Toc374601055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_Toc374601054</vt:lpwstr>
      </vt:variant>
      <vt:variant>
        <vt:i4>1179703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_Toc374601053</vt:lpwstr>
      </vt:variant>
      <vt:variant>
        <vt:i4>1179703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_Toc374601052</vt:lpwstr>
      </vt:variant>
      <vt:variant>
        <vt:i4>1179703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_Toc374601051</vt:lpwstr>
      </vt:variant>
      <vt:variant>
        <vt:i4>1179703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_Toc374601050</vt:lpwstr>
      </vt:variant>
      <vt:variant>
        <vt:i4>1572957</vt:i4>
      </vt:variant>
      <vt:variant>
        <vt:i4>6</vt:i4>
      </vt:variant>
      <vt:variant>
        <vt:i4>0</vt:i4>
      </vt:variant>
      <vt:variant>
        <vt:i4>5</vt:i4>
      </vt:variant>
      <vt:variant>
        <vt:lpwstr>http://ollewolf.de/tutorials</vt:lpwstr>
      </vt:variant>
      <vt:variant>
        <vt:lpwstr/>
      </vt:variant>
      <vt:variant>
        <vt:i4>6094937</vt:i4>
      </vt:variant>
      <vt:variant>
        <vt:i4>3</vt:i4>
      </vt:variant>
      <vt:variant>
        <vt:i4>0</vt:i4>
      </vt:variant>
      <vt:variant>
        <vt:i4>5</vt:i4>
      </vt:variant>
      <vt:variant>
        <vt:lpwstr>http://ollewolf.de/tutorials/vorlage-dissertation/support</vt:lpwstr>
      </vt:variant>
      <vt:variant>
        <vt:lpwstr/>
      </vt:variant>
      <vt:variant>
        <vt:i4>327771</vt:i4>
      </vt:variant>
      <vt:variant>
        <vt:i4>0</vt:i4>
      </vt:variant>
      <vt:variant>
        <vt:i4>0</vt:i4>
      </vt:variant>
      <vt:variant>
        <vt:i4>5</vt:i4>
      </vt:variant>
      <vt:variant>
        <vt:lpwstr>http://ollewolf.de/tutorials/vorlage-dissertation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Dokumenten Vorlage für wissenschaftliche Arbeiten</dc:title>
  <dc:creator>Cord Mählmann</dc:creator>
  <cp:lastModifiedBy>Jakob Derzapf</cp:lastModifiedBy>
  <cp:revision>10</cp:revision>
  <cp:lastPrinted>2019-03-28T21:50:00Z</cp:lastPrinted>
  <dcterms:created xsi:type="dcterms:W3CDTF">2024-10-29T10:49:00Z</dcterms:created>
  <dcterms:modified xsi:type="dcterms:W3CDTF">2025-08-08T11:55:00Z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0x01010071CCFFBD4DAE62409B3B5C6114BA21F0</vt:lpwstr>
  </property>
  <property fmtid="{D5CDD505-2E9C-101B-9397-08002B2CF9AE}" pid="3" name="Konzern_Informationskategorie">
    <vt:lpwstr>3;#Vorlage|c5f0aa14-c860-4355-85ff-691f894d0b11</vt:lpwstr>
  </property>
  <property fmtid="{D5CDD505-2E9C-101B-9397-08002B2CF9AE}" pid="4" name="Konzern_OE">
    <vt:lpwstr/>
  </property>
  <property fmtid="{D5CDD505-2E9C-101B-9397-08002B2CF9AE}" pid="5" name="Konzern_Firma">
    <vt:lpwstr>1;#GFN GmbH|c925a6d8-44ca-45ed-9aa5-c396773d4f0e</vt:lpwstr>
  </property>
  <property fmtid="{D5CDD505-2E9C-101B-9397-08002B2CF9AE}" pid="6" name="MediaServiceImageTags">
    <vt:lpwstr/>
  </property>
  <property fmtid="{D5CDD505-2E9C-101B-9397-08002B2CF9AE}" pid="7" name="Konzern_Bereich">
    <vt:lpwstr>7;#GFN ALL|e5c2373b-713a-4260-b7ce-32586f4aaeed</vt:lpwstr>
  </property>
  <property fmtid="{D5CDD505-2E9C-101B-9397-08002B2CF9AE}" pid="8" name="lcf76f155ced4ddcb4097134ff3c332f">
    <vt:lpwstr/>
  </property>
  <property fmtid="{D5CDD505-2E9C-101B-9397-08002B2CF9AE}" pid="9" name="IT-Service">
    <vt:lpwstr/>
  </property>
  <property fmtid="{D5CDD505-2E9C-101B-9397-08002B2CF9AE}" pid="10" name="Konzern_Infokategorie_OE">
    <vt:lpwstr/>
  </property>
  <property fmtid="{D5CDD505-2E9C-101B-9397-08002B2CF9AE}" pid="11" name="Konzern_Standort">
    <vt:lpwstr>5;#Alle Standorte|739f5c02-804b-4356-8591-79dbb9df22f5</vt:lpwstr>
  </property>
</Properties>
</file>